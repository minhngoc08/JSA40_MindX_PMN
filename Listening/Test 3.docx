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6248" w14:textId="77777777" w:rsidR="007E058B" w:rsidRPr="008F127F" w:rsidRDefault="007E058B" w:rsidP="00724460">
      <w:pPr>
        <w:pStyle w:val="Vnbnnidung0"/>
        <w:spacing w:before="120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</w:rPr>
        <w:t>SECTION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1</w:t>
      </w:r>
    </w:p>
    <w:p w14:paraId="51E608FD" w14:textId="18C1BF6D" w:rsidR="007E058B" w:rsidRPr="008F127F" w:rsidRDefault="007E058B" w:rsidP="00724460">
      <w:pPr>
        <w:pStyle w:val="Vnbnnidung0"/>
        <w:spacing w:before="120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Questions 1-10</w:t>
      </w:r>
    </w:p>
    <w:p w14:paraId="1F26F258" w14:textId="54476477" w:rsidR="007E058B" w:rsidRPr="008F127F" w:rsidRDefault="007E058B" w:rsidP="00724460">
      <w:pPr>
        <w:pStyle w:val="Vnbnnidung0"/>
        <w:spacing w:before="120"/>
        <w:rPr>
          <w:sz w:val="24"/>
          <w:szCs w:val="24"/>
        </w:rPr>
      </w:pPr>
      <w:r w:rsidRPr="008F127F">
        <w:rPr>
          <w:color w:val="000000"/>
          <w:sz w:val="24"/>
          <w:szCs w:val="24"/>
        </w:rPr>
        <w:t>Complete the form below.</w:t>
      </w:r>
    </w:p>
    <w:p w14:paraId="3FA7EFEA" w14:textId="4B44436E" w:rsidR="007E058B" w:rsidRPr="008F127F" w:rsidRDefault="007E058B" w:rsidP="00724460">
      <w:pPr>
        <w:pStyle w:val="Vnbnnidung0"/>
        <w:spacing w:before="120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Write </w:t>
      </w:r>
      <w:r w:rsidRPr="008F127F">
        <w:rPr>
          <w:b/>
          <w:bCs/>
          <w:color w:val="000000"/>
          <w:sz w:val="24"/>
          <w:szCs w:val="24"/>
        </w:rPr>
        <w:t xml:space="preserve">ONE WORD AND/OR A NUMBER </w:t>
      </w:r>
      <w:r w:rsidRPr="008F127F">
        <w:rPr>
          <w:color w:val="000000"/>
          <w:sz w:val="24"/>
          <w:szCs w:val="24"/>
        </w:rPr>
        <w:t xml:space="preserve">for each </w:t>
      </w:r>
      <w:proofErr w:type="gramStart"/>
      <w:r w:rsidRPr="008F127F">
        <w:rPr>
          <w:color w:val="000000"/>
          <w:sz w:val="24"/>
          <w:szCs w:val="24"/>
        </w:rPr>
        <w:t>answer</w:t>
      </w:r>
      <w:proofErr w:type="gramEnd"/>
    </w:p>
    <w:p w14:paraId="6AC482BD" w14:textId="77777777" w:rsidR="007E058B" w:rsidRPr="008F127F" w:rsidRDefault="007E058B" w:rsidP="00724460">
      <w:pPr>
        <w:pStyle w:val="Vnbnnidung0"/>
        <w:spacing w:before="120"/>
        <w:rPr>
          <w:b/>
          <w:bCs/>
          <w:color w:val="000000"/>
          <w:sz w:val="24"/>
          <w:szCs w:val="24"/>
          <w:lang w:val="vi-VN"/>
        </w:rPr>
      </w:pPr>
    </w:p>
    <w:p w14:paraId="4ADD0201" w14:textId="0848C544" w:rsidR="007E058B" w:rsidRPr="008F127F" w:rsidRDefault="007E058B" w:rsidP="00724460">
      <w:pPr>
        <w:pStyle w:val="Vnbnnidung0"/>
        <w:spacing w:before="120"/>
        <w:jc w:val="center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Sailing Courses</w:t>
      </w:r>
    </w:p>
    <w:p w14:paraId="130E0493" w14:textId="77777777" w:rsidR="007E058B" w:rsidRPr="008F127F" w:rsidRDefault="007E058B" w:rsidP="00724460">
      <w:pPr>
        <w:pStyle w:val="Vnbnnidung0"/>
        <w:spacing w:before="120"/>
        <w:rPr>
          <w:i/>
          <w:iCs/>
          <w:sz w:val="24"/>
          <w:szCs w:val="24"/>
        </w:rPr>
      </w:pPr>
      <w:r w:rsidRPr="008F127F">
        <w:rPr>
          <w:i/>
          <w:iCs/>
          <w:color w:val="000000"/>
          <w:sz w:val="24"/>
          <w:szCs w:val="24"/>
        </w:rPr>
        <w:t xml:space="preserve">Example: There will be a Taster Day on </w:t>
      </w:r>
      <w:r w:rsidRPr="008F127F">
        <w:rPr>
          <w:b/>
          <w:bCs/>
          <w:i/>
          <w:iCs/>
          <w:color w:val="000000"/>
          <w:sz w:val="24"/>
          <w:szCs w:val="24"/>
          <w:u w:val="single"/>
        </w:rPr>
        <w:t>22nd June</w:t>
      </w:r>
    </w:p>
    <w:p w14:paraId="009C2B16" w14:textId="77777777" w:rsidR="007E058B" w:rsidRPr="008F127F" w:rsidRDefault="007E058B" w:rsidP="00724460">
      <w:pPr>
        <w:pStyle w:val="Vnbnnidung0"/>
        <w:spacing w:before="120"/>
        <w:rPr>
          <w:b/>
          <w:bCs/>
          <w:color w:val="000000"/>
          <w:sz w:val="24"/>
          <w:szCs w:val="24"/>
          <w:lang w:val="vi-VN"/>
        </w:rPr>
      </w:pPr>
    </w:p>
    <w:p w14:paraId="7FC979E3" w14:textId="79710A11" w:rsidR="007E058B" w:rsidRPr="008F127F" w:rsidRDefault="007E058B" w:rsidP="00724460">
      <w:pPr>
        <w:pStyle w:val="Vnbnnidung0"/>
        <w:spacing w:before="120"/>
        <w:rPr>
          <w:sz w:val="24"/>
          <w:szCs w:val="24"/>
        </w:rPr>
      </w:pPr>
      <w:r w:rsidRPr="008F127F">
        <w:rPr>
          <w:b/>
          <w:bCs/>
          <w:color w:val="000000"/>
          <w:sz w:val="24"/>
          <w:szCs w:val="24"/>
        </w:rPr>
        <w:t>Two-day course</w:t>
      </w:r>
    </w:p>
    <w:p w14:paraId="66B0FD89" w14:textId="0FD87FFA" w:rsidR="007E058B" w:rsidRPr="008F127F" w:rsidRDefault="007E058B" w:rsidP="00724460">
      <w:pPr>
        <w:pStyle w:val="Vnbnnidung0"/>
        <w:numPr>
          <w:ilvl w:val="0"/>
          <w:numId w:val="6"/>
        </w:numPr>
        <w:spacing w:before="120"/>
        <w:rPr>
          <w:sz w:val="24"/>
          <w:szCs w:val="24"/>
        </w:rPr>
      </w:pPr>
      <w:r w:rsidRPr="008F127F">
        <w:rPr>
          <w:color w:val="000000"/>
          <w:sz w:val="24"/>
          <w:szCs w:val="24"/>
        </w:rPr>
        <w:t>This covers basic techniques.</w:t>
      </w:r>
    </w:p>
    <w:p w14:paraId="6CE3D30F" w14:textId="4E42B285" w:rsidR="007E058B" w:rsidRPr="008F127F" w:rsidRDefault="007E058B" w:rsidP="00724460">
      <w:pPr>
        <w:pStyle w:val="Vnbnnidung0"/>
        <w:numPr>
          <w:ilvl w:val="0"/>
          <w:numId w:val="6"/>
        </w:numPr>
        <w:spacing w:before="120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Children are always accompanied by their </w:t>
      </w:r>
      <w:r w:rsidRPr="008F127F">
        <w:rPr>
          <w:b/>
          <w:bCs/>
          <w:color w:val="000000"/>
          <w:sz w:val="24"/>
          <w:szCs w:val="24"/>
        </w:rPr>
        <w:t xml:space="preserve">1 </w:t>
      </w:r>
      <w:r w:rsidRPr="008F127F">
        <w:rPr>
          <w:color w:val="000000"/>
          <w:sz w:val="24"/>
          <w:szCs w:val="24"/>
          <w:lang w:val="vi-VN"/>
        </w:rPr>
        <w:t>......................</w:t>
      </w:r>
    </w:p>
    <w:p w14:paraId="2EFB6476" w14:textId="42B10256" w:rsidR="007E058B" w:rsidRPr="008F127F" w:rsidRDefault="007E058B" w:rsidP="00724460">
      <w:pPr>
        <w:pStyle w:val="Vnbnnidung0"/>
        <w:numPr>
          <w:ilvl w:val="0"/>
          <w:numId w:val="6"/>
        </w:numPr>
        <w:spacing w:before="120"/>
        <w:rPr>
          <w:sz w:val="24"/>
          <w:szCs w:val="24"/>
        </w:rPr>
      </w:pPr>
      <w:r w:rsidRPr="008F127F">
        <w:rPr>
          <w:color w:val="000000"/>
          <w:sz w:val="24"/>
          <w:szCs w:val="24"/>
        </w:rPr>
        <w:t xml:space="preserve">Cost: </w:t>
      </w:r>
      <w:r w:rsidRPr="008F127F">
        <w:rPr>
          <w:b/>
          <w:bCs/>
          <w:color w:val="000000"/>
          <w:sz w:val="24"/>
          <w:szCs w:val="24"/>
        </w:rPr>
        <w:t xml:space="preserve">2 </w:t>
      </w:r>
      <w:r w:rsidRPr="008F127F">
        <w:rPr>
          <w:color w:val="000000"/>
          <w:sz w:val="24"/>
          <w:szCs w:val="24"/>
        </w:rPr>
        <w:t>£</w:t>
      </w:r>
      <w:r w:rsidRPr="008F127F">
        <w:rPr>
          <w:color w:val="000000"/>
          <w:sz w:val="24"/>
          <w:szCs w:val="24"/>
          <w:lang w:val="vi-VN"/>
        </w:rPr>
        <w:t>...................</w:t>
      </w:r>
    </w:p>
    <w:p w14:paraId="6DC65443" w14:textId="77777777" w:rsidR="007E058B" w:rsidRPr="008F127F" w:rsidRDefault="007E058B" w:rsidP="00724460">
      <w:pPr>
        <w:pStyle w:val="Vnbnnidung0"/>
        <w:spacing w:before="120"/>
        <w:ind w:left="720"/>
        <w:rPr>
          <w:sz w:val="24"/>
          <w:szCs w:val="24"/>
        </w:rPr>
      </w:pPr>
    </w:p>
    <w:p w14:paraId="54135407" w14:textId="77777777" w:rsidR="007E058B" w:rsidRPr="008F127F" w:rsidRDefault="007E058B" w:rsidP="00724460">
      <w:pPr>
        <w:pStyle w:val="Vnbnnidung0"/>
        <w:spacing w:before="120"/>
        <w:rPr>
          <w:sz w:val="24"/>
          <w:szCs w:val="24"/>
        </w:rPr>
      </w:pPr>
      <w:r w:rsidRPr="008F127F">
        <w:rPr>
          <w:b/>
          <w:bCs/>
          <w:color w:val="000000"/>
          <w:sz w:val="24"/>
          <w:szCs w:val="24"/>
        </w:rPr>
        <w:t>Five-day course</w:t>
      </w:r>
    </w:p>
    <w:p w14:paraId="0FEE1C3A" w14:textId="77777777" w:rsidR="007E058B" w:rsidRPr="008F127F" w:rsidRDefault="007E058B" w:rsidP="00724460">
      <w:pPr>
        <w:pStyle w:val="Vnbnnidung0"/>
        <w:numPr>
          <w:ilvl w:val="0"/>
          <w:numId w:val="7"/>
        </w:numPr>
        <w:spacing w:before="120"/>
        <w:rPr>
          <w:sz w:val="24"/>
          <w:szCs w:val="24"/>
        </w:rPr>
      </w:pPr>
      <w:r w:rsidRPr="008F127F">
        <w:rPr>
          <w:color w:val="000000"/>
          <w:sz w:val="24"/>
          <w:szCs w:val="24"/>
        </w:rPr>
        <w:t>Cost: £125</w:t>
      </w:r>
    </w:p>
    <w:p w14:paraId="29D72FD8" w14:textId="77777777" w:rsidR="007E058B" w:rsidRPr="008F127F" w:rsidRDefault="007E058B" w:rsidP="00724460">
      <w:pPr>
        <w:pStyle w:val="Vnbnnidung0"/>
        <w:numPr>
          <w:ilvl w:val="0"/>
          <w:numId w:val="7"/>
        </w:numPr>
        <w:spacing w:before="120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Children can sail alone from the third day onwards. </w:t>
      </w:r>
    </w:p>
    <w:p w14:paraId="3CBD8B14" w14:textId="235FB609" w:rsidR="007E058B" w:rsidRPr="008F127F" w:rsidRDefault="007E058B" w:rsidP="00724460">
      <w:pPr>
        <w:pStyle w:val="Vnbnnidung0"/>
        <w:numPr>
          <w:ilvl w:val="0"/>
          <w:numId w:val="7"/>
        </w:numPr>
        <w:spacing w:before="120"/>
        <w:rPr>
          <w:sz w:val="24"/>
          <w:szCs w:val="24"/>
        </w:rPr>
      </w:pPr>
      <w:r w:rsidRPr="008F127F">
        <w:rPr>
          <w:color w:val="000000"/>
          <w:sz w:val="24"/>
          <w:szCs w:val="24"/>
        </w:rPr>
        <w:t>Children learn how to sail in different kinds of weather.</w:t>
      </w:r>
    </w:p>
    <w:p w14:paraId="4E8D45F9" w14:textId="456DA489" w:rsidR="007E058B" w:rsidRPr="008F127F" w:rsidRDefault="007E058B" w:rsidP="00724460">
      <w:pPr>
        <w:pStyle w:val="Vnbnnidung0"/>
        <w:numPr>
          <w:ilvl w:val="0"/>
          <w:numId w:val="7"/>
        </w:numPr>
        <w:spacing w:before="120"/>
        <w:rPr>
          <w:sz w:val="24"/>
          <w:szCs w:val="24"/>
        </w:rPr>
      </w:pPr>
      <w:r w:rsidRPr="008F127F">
        <w:rPr>
          <w:color w:val="000000"/>
          <w:sz w:val="24"/>
          <w:szCs w:val="24"/>
        </w:rPr>
        <w:t xml:space="preserve">Children receive a </w:t>
      </w:r>
      <w:r w:rsidRPr="008F127F">
        <w:rPr>
          <w:b/>
          <w:bCs/>
          <w:color w:val="000000"/>
          <w:sz w:val="24"/>
          <w:szCs w:val="24"/>
        </w:rPr>
        <w:t>3</w:t>
      </w:r>
      <w:r w:rsidRPr="008F127F">
        <w:rPr>
          <w:color w:val="000000"/>
          <w:sz w:val="24"/>
          <w:szCs w:val="24"/>
          <w:lang w:val="vi-VN"/>
        </w:rPr>
        <w:t xml:space="preserve"> ................... </w:t>
      </w:r>
      <w:r w:rsidRPr="008F127F">
        <w:rPr>
          <w:color w:val="000000"/>
          <w:sz w:val="24"/>
          <w:szCs w:val="24"/>
        </w:rPr>
        <w:t>on the last day.</w:t>
      </w:r>
    </w:p>
    <w:p w14:paraId="3B7DF739" w14:textId="77777777" w:rsidR="007E058B" w:rsidRPr="008F127F" w:rsidRDefault="007E058B" w:rsidP="00724460">
      <w:pPr>
        <w:pStyle w:val="Vnbnnidung0"/>
        <w:spacing w:before="120"/>
        <w:rPr>
          <w:b/>
          <w:bCs/>
          <w:color w:val="000000"/>
          <w:sz w:val="24"/>
          <w:szCs w:val="24"/>
          <w:lang w:val="vi-VN"/>
        </w:rPr>
      </w:pPr>
    </w:p>
    <w:p w14:paraId="4081D8CC" w14:textId="1A4DF35D" w:rsidR="007E058B" w:rsidRPr="008F127F" w:rsidRDefault="007E058B" w:rsidP="00724460">
      <w:pPr>
        <w:pStyle w:val="Vnbnnidung0"/>
        <w:spacing w:before="120"/>
        <w:rPr>
          <w:sz w:val="24"/>
          <w:szCs w:val="24"/>
        </w:rPr>
      </w:pPr>
      <w:r w:rsidRPr="008F127F">
        <w:rPr>
          <w:b/>
          <w:bCs/>
          <w:color w:val="000000"/>
          <w:sz w:val="24"/>
          <w:szCs w:val="24"/>
        </w:rPr>
        <w:t>Clothing</w:t>
      </w:r>
    </w:p>
    <w:p w14:paraId="05235DE1" w14:textId="675BADA2" w:rsidR="007E058B" w:rsidRPr="008F127F" w:rsidRDefault="007E058B" w:rsidP="00724460">
      <w:pPr>
        <w:pStyle w:val="Vnbnnidung0"/>
        <w:numPr>
          <w:ilvl w:val="0"/>
          <w:numId w:val="8"/>
        </w:numPr>
        <w:spacing w:before="120"/>
        <w:rPr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>Children should wear warm clothes</w:t>
      </w:r>
      <w:r w:rsidRPr="008F127F">
        <w:rPr>
          <w:color w:val="000000"/>
          <w:sz w:val="24"/>
          <w:szCs w:val="24"/>
          <w:lang w:val="vi-VN"/>
        </w:rPr>
        <w:t>.</w:t>
      </w:r>
    </w:p>
    <w:p w14:paraId="38D52CA6" w14:textId="111D03C7" w:rsidR="007E058B" w:rsidRPr="008F127F" w:rsidRDefault="007E058B" w:rsidP="00724460">
      <w:pPr>
        <w:pStyle w:val="Vnbnnidung0"/>
        <w:numPr>
          <w:ilvl w:val="0"/>
          <w:numId w:val="8"/>
        </w:numPr>
        <w:tabs>
          <w:tab w:val="left" w:leader="dot" w:pos="3485"/>
        </w:tabs>
        <w:spacing w:before="120"/>
        <w:rPr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Children must wear </w:t>
      </w:r>
      <w:r w:rsidRPr="008F127F">
        <w:rPr>
          <w:b/>
          <w:bCs/>
          <w:color w:val="000000"/>
          <w:sz w:val="24"/>
          <w:szCs w:val="24"/>
        </w:rPr>
        <w:t>4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</w:t>
      </w:r>
      <w:r w:rsidRPr="008F127F">
        <w:rPr>
          <w:color w:val="000000"/>
          <w:sz w:val="24"/>
          <w:szCs w:val="24"/>
          <w:lang w:val="vi-VN"/>
        </w:rPr>
        <w:t>.....................</w:t>
      </w:r>
    </w:p>
    <w:p w14:paraId="651EA0B6" w14:textId="0208491C" w:rsidR="007E058B" w:rsidRPr="008F127F" w:rsidRDefault="007E058B" w:rsidP="00724460">
      <w:pPr>
        <w:pStyle w:val="Vnbnnidung0"/>
        <w:numPr>
          <w:ilvl w:val="0"/>
          <w:numId w:val="8"/>
        </w:numPr>
        <w:spacing w:before="120"/>
        <w:rPr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Children are recommended to bring extra trousers which are </w:t>
      </w:r>
      <w:r w:rsidRPr="008F127F">
        <w:rPr>
          <w:b/>
          <w:bCs/>
          <w:color w:val="000000"/>
          <w:sz w:val="24"/>
          <w:szCs w:val="24"/>
        </w:rPr>
        <w:t>5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</w:t>
      </w:r>
      <w:r w:rsidRPr="008F127F">
        <w:rPr>
          <w:color w:val="000000"/>
          <w:sz w:val="24"/>
          <w:szCs w:val="24"/>
          <w:lang w:val="vi-VN"/>
        </w:rPr>
        <w:t>.................</w:t>
      </w:r>
    </w:p>
    <w:p w14:paraId="63086019" w14:textId="18A9A642" w:rsidR="007E058B" w:rsidRPr="008F127F" w:rsidRDefault="007E058B" w:rsidP="00724460">
      <w:pPr>
        <w:pStyle w:val="Vnbnnidung0"/>
        <w:numPr>
          <w:ilvl w:val="0"/>
          <w:numId w:val="8"/>
        </w:numPr>
        <w:tabs>
          <w:tab w:val="left" w:leader="dot" w:pos="4949"/>
        </w:tabs>
        <w:spacing w:before="120"/>
        <w:rPr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Children are not allowed to wear </w:t>
      </w:r>
      <w:r w:rsidRPr="008F127F">
        <w:rPr>
          <w:b/>
          <w:bCs/>
          <w:color w:val="000000"/>
          <w:sz w:val="24"/>
          <w:szCs w:val="24"/>
        </w:rPr>
        <w:t>6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</w:t>
      </w:r>
      <w:r w:rsidRPr="008F127F">
        <w:rPr>
          <w:color w:val="000000"/>
          <w:sz w:val="24"/>
          <w:szCs w:val="24"/>
          <w:lang w:val="vi-VN"/>
        </w:rPr>
        <w:t>.......................</w:t>
      </w:r>
    </w:p>
    <w:p w14:paraId="2723C0F8" w14:textId="77777777" w:rsidR="007E058B" w:rsidRPr="008F127F" w:rsidRDefault="007E058B" w:rsidP="00724460">
      <w:pPr>
        <w:pStyle w:val="Vnbnnidung0"/>
        <w:tabs>
          <w:tab w:val="left" w:leader="dot" w:pos="4949"/>
        </w:tabs>
        <w:spacing w:before="120"/>
        <w:ind w:left="720"/>
        <w:rPr>
          <w:sz w:val="24"/>
          <w:szCs w:val="24"/>
          <w:lang w:val="vi-VN"/>
        </w:rPr>
      </w:pPr>
    </w:p>
    <w:p w14:paraId="3A3CCFE8" w14:textId="77777777" w:rsidR="007E058B" w:rsidRPr="008F127F" w:rsidRDefault="007E058B" w:rsidP="00724460">
      <w:pPr>
        <w:pStyle w:val="Vnbnnidung0"/>
        <w:spacing w:before="120"/>
        <w:rPr>
          <w:sz w:val="24"/>
          <w:szCs w:val="24"/>
        </w:rPr>
      </w:pPr>
      <w:r w:rsidRPr="008F127F">
        <w:rPr>
          <w:b/>
          <w:bCs/>
          <w:color w:val="000000"/>
          <w:sz w:val="24"/>
          <w:szCs w:val="24"/>
        </w:rPr>
        <w:t>Additional information</w:t>
      </w:r>
    </w:p>
    <w:p w14:paraId="16B5E065" w14:textId="30DD8DE9" w:rsidR="007E058B" w:rsidRPr="008F127F" w:rsidRDefault="007E058B" w:rsidP="00724460">
      <w:pPr>
        <w:pStyle w:val="Vnbnnidung0"/>
        <w:numPr>
          <w:ilvl w:val="0"/>
          <w:numId w:val="10"/>
        </w:numPr>
        <w:tabs>
          <w:tab w:val="left" w:leader="dot" w:pos="4075"/>
        </w:tabs>
        <w:spacing w:before="120"/>
        <w:rPr>
          <w:sz w:val="24"/>
          <w:szCs w:val="24"/>
        </w:rPr>
      </w:pPr>
      <w:r w:rsidRPr="008F127F">
        <w:rPr>
          <w:color w:val="000000"/>
          <w:sz w:val="24"/>
          <w:szCs w:val="24"/>
        </w:rPr>
        <w:t xml:space="preserve">Visitors can buy a </w:t>
      </w:r>
      <w:r w:rsidRPr="008F127F">
        <w:rPr>
          <w:b/>
          <w:bCs/>
          <w:color w:val="000000"/>
          <w:sz w:val="24"/>
          <w:szCs w:val="24"/>
        </w:rPr>
        <w:t>7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</w:t>
      </w:r>
      <w:r w:rsidRPr="008F127F">
        <w:rPr>
          <w:color w:val="000000"/>
          <w:sz w:val="24"/>
          <w:szCs w:val="24"/>
          <w:lang w:val="vi-VN"/>
        </w:rPr>
        <w:t xml:space="preserve">....................... </w:t>
      </w:r>
      <w:r w:rsidRPr="008F127F">
        <w:rPr>
          <w:color w:val="000000"/>
          <w:sz w:val="24"/>
          <w:szCs w:val="24"/>
        </w:rPr>
        <w:t>in the Marina Stores.</w:t>
      </w:r>
    </w:p>
    <w:p w14:paraId="5A6E3292" w14:textId="5BB20A83" w:rsidR="007E058B" w:rsidRPr="008F127F" w:rsidRDefault="007E058B" w:rsidP="00724460">
      <w:pPr>
        <w:pStyle w:val="Vnbnnidung0"/>
        <w:numPr>
          <w:ilvl w:val="0"/>
          <w:numId w:val="10"/>
        </w:numPr>
        <w:tabs>
          <w:tab w:val="left" w:leader="dot" w:pos="5837"/>
        </w:tabs>
        <w:spacing w:before="120"/>
        <w:rPr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There is a free car park next to the </w:t>
      </w:r>
      <w:r w:rsidRPr="008F127F">
        <w:rPr>
          <w:b/>
          <w:bCs/>
          <w:color w:val="000000"/>
          <w:sz w:val="24"/>
          <w:szCs w:val="24"/>
        </w:rPr>
        <w:t>8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</w:t>
      </w:r>
      <w:r w:rsidRPr="008F127F">
        <w:rPr>
          <w:color w:val="000000"/>
          <w:sz w:val="24"/>
          <w:szCs w:val="24"/>
          <w:lang w:val="vi-VN"/>
        </w:rPr>
        <w:t>........................</w:t>
      </w:r>
    </w:p>
    <w:p w14:paraId="25834365" w14:textId="77777777" w:rsidR="007E058B" w:rsidRPr="008F127F" w:rsidRDefault="007E058B" w:rsidP="00724460">
      <w:pPr>
        <w:pStyle w:val="Vnbnnidung0"/>
        <w:numPr>
          <w:ilvl w:val="0"/>
          <w:numId w:val="10"/>
        </w:numPr>
        <w:tabs>
          <w:tab w:val="left" w:leader="dot" w:pos="6658"/>
        </w:tabs>
        <w:spacing w:before="120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Send the registration form two weeks before the course. </w:t>
      </w:r>
    </w:p>
    <w:p w14:paraId="5096E780" w14:textId="2368B40D" w:rsidR="007E058B" w:rsidRPr="008F127F" w:rsidRDefault="007E058B" w:rsidP="00724460">
      <w:pPr>
        <w:pStyle w:val="Vnbnnidung0"/>
        <w:numPr>
          <w:ilvl w:val="0"/>
          <w:numId w:val="10"/>
        </w:numPr>
        <w:tabs>
          <w:tab w:val="left" w:leader="dot" w:pos="6658"/>
        </w:tabs>
        <w:spacing w:before="120"/>
        <w:rPr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Remember to include the name of Jacob's </w:t>
      </w:r>
      <w:r w:rsidRPr="008F127F">
        <w:rPr>
          <w:b/>
          <w:bCs/>
          <w:color w:val="000000"/>
          <w:sz w:val="24"/>
          <w:szCs w:val="24"/>
        </w:rPr>
        <w:t>9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</w:t>
      </w:r>
      <w:r w:rsidRPr="008F127F">
        <w:rPr>
          <w:color w:val="000000"/>
          <w:sz w:val="24"/>
          <w:szCs w:val="24"/>
          <w:lang w:val="vi-VN"/>
        </w:rPr>
        <w:t>........................</w:t>
      </w:r>
    </w:p>
    <w:p w14:paraId="5F3784F6" w14:textId="46782BDF" w:rsidR="007E058B" w:rsidRPr="008F127F" w:rsidRDefault="007E058B" w:rsidP="00724460">
      <w:pPr>
        <w:pStyle w:val="Vnbnnidung0"/>
        <w:numPr>
          <w:ilvl w:val="0"/>
          <w:numId w:val="10"/>
        </w:numPr>
        <w:spacing w:before="120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</w:rPr>
        <w:t xml:space="preserve">There is an optional form giving permission to take </w:t>
      </w:r>
      <w:r w:rsidRPr="008F127F">
        <w:rPr>
          <w:b/>
          <w:bCs/>
          <w:color w:val="000000"/>
          <w:sz w:val="24"/>
          <w:szCs w:val="24"/>
        </w:rPr>
        <w:t>10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 </w:t>
      </w:r>
      <w:r w:rsidRPr="008F127F">
        <w:rPr>
          <w:color w:val="000000"/>
          <w:sz w:val="24"/>
          <w:szCs w:val="24"/>
          <w:lang w:val="vi-VN"/>
        </w:rPr>
        <w:t>........................</w:t>
      </w:r>
      <w:r w:rsidRPr="008F127F">
        <w:rPr>
          <w:sz w:val="24"/>
          <w:szCs w:val="24"/>
        </w:rPr>
        <w:br w:type="page"/>
      </w:r>
    </w:p>
    <w:p w14:paraId="4CD944BD" w14:textId="7CA5677C" w:rsidR="002E2B48" w:rsidRPr="008F127F" w:rsidRDefault="007E058B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</w:rPr>
        <w:lastRenderedPageBreak/>
        <w:t>SECTION</w:t>
      </w:r>
      <w:r w:rsidRPr="008F127F">
        <w:rPr>
          <w:b/>
          <w:bCs/>
          <w:sz w:val="24"/>
          <w:szCs w:val="24"/>
          <w:lang w:val="vi-VN"/>
        </w:rPr>
        <w:t xml:space="preserve"> 2</w:t>
      </w:r>
    </w:p>
    <w:p w14:paraId="764F0EC2" w14:textId="13F2BCDC" w:rsidR="007E058B" w:rsidRPr="008F127F" w:rsidRDefault="007E058B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Questions 11-20</w:t>
      </w:r>
    </w:p>
    <w:p w14:paraId="667F1E51" w14:textId="77777777" w:rsidR="007E058B" w:rsidRPr="008F127F" w:rsidRDefault="007E058B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p w14:paraId="60CF754B" w14:textId="40D48F5E" w:rsidR="007E058B" w:rsidRPr="008F127F" w:rsidRDefault="007E058B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Question 11</w:t>
      </w:r>
    </w:p>
    <w:p w14:paraId="7618762B" w14:textId="0E17E20D" w:rsidR="007E058B" w:rsidRPr="008F127F" w:rsidRDefault="007E058B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sz w:val="24"/>
          <w:szCs w:val="24"/>
          <w:lang w:val="vi-VN"/>
        </w:rPr>
        <w:t xml:space="preserve">Choose the correct letter, </w:t>
      </w:r>
      <w:r w:rsidRPr="008F127F">
        <w:rPr>
          <w:b/>
          <w:bCs/>
          <w:sz w:val="24"/>
          <w:szCs w:val="24"/>
          <w:lang w:val="vi-VN"/>
        </w:rPr>
        <w:t xml:space="preserve">A, B, </w:t>
      </w:r>
      <w:r w:rsidRPr="008F127F">
        <w:rPr>
          <w:sz w:val="24"/>
          <w:szCs w:val="24"/>
          <w:lang w:val="vi-VN"/>
        </w:rPr>
        <w:t xml:space="preserve">or </w:t>
      </w:r>
      <w:r w:rsidRPr="008F127F">
        <w:rPr>
          <w:b/>
          <w:bCs/>
          <w:sz w:val="24"/>
          <w:szCs w:val="24"/>
          <w:lang w:val="vi-VN"/>
        </w:rPr>
        <w:t>C</w:t>
      </w:r>
      <w:r w:rsidRPr="008F127F">
        <w:rPr>
          <w:sz w:val="24"/>
          <w:szCs w:val="24"/>
          <w:lang w:val="vi-VN"/>
        </w:rPr>
        <w:t>.</w:t>
      </w:r>
    </w:p>
    <w:p w14:paraId="6C3ADAFB" w14:textId="33636D70" w:rsidR="007E058B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 xml:space="preserve">11 </w:t>
      </w:r>
      <w:r w:rsidRPr="008F127F">
        <w:rPr>
          <w:sz w:val="24"/>
          <w:szCs w:val="24"/>
          <w:lang w:val="vi-VN"/>
        </w:rPr>
        <w:t xml:space="preserve">At the present time, Stanley Island can be reached by </w:t>
      </w:r>
    </w:p>
    <w:p w14:paraId="6F075560" w14:textId="11B82568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A</w:t>
      </w:r>
      <w:r w:rsidRPr="008F127F">
        <w:rPr>
          <w:b/>
          <w:bCs/>
          <w:sz w:val="24"/>
          <w:szCs w:val="24"/>
          <w:lang w:val="vi-VN"/>
        </w:rPr>
        <w:tab/>
      </w:r>
      <w:r w:rsidRPr="008F127F">
        <w:rPr>
          <w:sz w:val="24"/>
          <w:szCs w:val="24"/>
          <w:lang w:val="vi-VN"/>
        </w:rPr>
        <w:t xml:space="preserve">hovercraft </w:t>
      </w:r>
    </w:p>
    <w:p w14:paraId="228BBFF3" w14:textId="680ED385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B</w:t>
      </w:r>
      <w:r w:rsidRPr="008F127F">
        <w:rPr>
          <w:b/>
          <w:bCs/>
          <w:sz w:val="24"/>
          <w:szCs w:val="24"/>
          <w:lang w:val="vi-VN"/>
        </w:rPr>
        <w:tab/>
      </w:r>
      <w:r w:rsidRPr="008F127F">
        <w:rPr>
          <w:sz w:val="24"/>
          <w:szCs w:val="24"/>
          <w:lang w:val="vi-VN"/>
        </w:rPr>
        <w:t xml:space="preserve">plane </w:t>
      </w:r>
    </w:p>
    <w:p w14:paraId="6B1269C8" w14:textId="027A0E80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C</w:t>
      </w:r>
      <w:r w:rsidRPr="008F127F">
        <w:rPr>
          <w:b/>
          <w:bCs/>
          <w:sz w:val="24"/>
          <w:szCs w:val="24"/>
          <w:lang w:val="vi-VN"/>
        </w:rPr>
        <w:tab/>
      </w:r>
      <w:r w:rsidRPr="008F127F">
        <w:rPr>
          <w:sz w:val="24"/>
          <w:szCs w:val="24"/>
          <w:lang w:val="vi-VN"/>
        </w:rPr>
        <w:t>ferry</w:t>
      </w:r>
    </w:p>
    <w:p w14:paraId="33B0C877" w14:textId="77777777" w:rsidR="00742965" w:rsidRPr="008F127F" w:rsidRDefault="00742965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</w:p>
    <w:p w14:paraId="556D5628" w14:textId="6FC17908" w:rsidR="00742965" w:rsidRPr="008F127F" w:rsidRDefault="00742965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Questions 12–15</w:t>
      </w:r>
    </w:p>
    <w:p w14:paraId="7792C885" w14:textId="50328B4F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sz w:val="24"/>
          <w:szCs w:val="24"/>
          <w:lang w:val="vi-VN"/>
        </w:rPr>
        <w:t xml:space="preserve">Where can be following facilities and attractions be found? </w:t>
      </w:r>
    </w:p>
    <w:p w14:paraId="1C39ADAA" w14:textId="758BAF69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sz w:val="24"/>
          <w:szCs w:val="24"/>
          <w:lang w:val="vi-VN"/>
        </w:rPr>
        <w:t xml:space="preserve">Write the correct letter, </w:t>
      </w:r>
      <w:r w:rsidRPr="008F127F">
        <w:rPr>
          <w:b/>
          <w:bCs/>
          <w:sz w:val="24"/>
          <w:szCs w:val="24"/>
          <w:lang w:val="vi-VN"/>
        </w:rPr>
        <w:t xml:space="preserve">A, B, </w:t>
      </w:r>
      <w:r w:rsidRPr="008F127F">
        <w:rPr>
          <w:sz w:val="24"/>
          <w:szCs w:val="24"/>
          <w:lang w:val="vi-VN"/>
        </w:rPr>
        <w:t xml:space="preserve">or </w:t>
      </w:r>
      <w:r w:rsidRPr="008F127F">
        <w:rPr>
          <w:b/>
          <w:bCs/>
          <w:sz w:val="24"/>
          <w:szCs w:val="24"/>
          <w:lang w:val="vi-VN"/>
        </w:rPr>
        <w:t>C</w:t>
      </w:r>
      <w:r w:rsidRPr="008F127F">
        <w:rPr>
          <w:sz w:val="24"/>
          <w:szCs w:val="24"/>
          <w:lang w:val="vi-VN"/>
        </w:rPr>
        <w:t>, next to questions 12-15</w:t>
      </w:r>
    </w:p>
    <w:p w14:paraId="67CC031F" w14:textId="2BE2F298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A</w:t>
      </w:r>
      <w:r w:rsidRPr="008F127F">
        <w:rPr>
          <w:sz w:val="24"/>
          <w:szCs w:val="24"/>
          <w:lang w:val="vi-VN"/>
        </w:rPr>
        <w:tab/>
        <w:t>The North Coast</w:t>
      </w:r>
    </w:p>
    <w:p w14:paraId="4C0C264F" w14:textId="3C0FE4D6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B</w:t>
      </w:r>
      <w:r w:rsidRPr="008F127F">
        <w:rPr>
          <w:sz w:val="24"/>
          <w:szCs w:val="24"/>
          <w:lang w:val="vi-VN"/>
        </w:rPr>
        <w:tab/>
        <w:t>The South Coast</w:t>
      </w:r>
    </w:p>
    <w:p w14:paraId="244A12A2" w14:textId="33E6671C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C</w:t>
      </w:r>
      <w:r w:rsidRPr="008F127F">
        <w:rPr>
          <w:sz w:val="24"/>
          <w:szCs w:val="24"/>
          <w:lang w:val="vi-VN"/>
        </w:rPr>
        <w:tab/>
        <w:t>The East Coast</w:t>
      </w:r>
    </w:p>
    <w:p w14:paraId="7824B6BC" w14:textId="77777777" w:rsidR="00B6447E" w:rsidRPr="008F127F" w:rsidRDefault="00B6447E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p w14:paraId="6EFC17BE" w14:textId="0FB9259F" w:rsidR="00742965" w:rsidRPr="008F127F" w:rsidRDefault="00742965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313131"/>
          <w:sz w:val="24"/>
          <w:szCs w:val="24"/>
          <w:lang w:val="vi-VN"/>
        </w:rPr>
        <w:t xml:space="preserve">12 </w:t>
      </w:r>
      <w:r w:rsidRPr="008F127F">
        <w:rPr>
          <w:color w:val="313131"/>
          <w:sz w:val="24"/>
          <w:szCs w:val="24"/>
          <w:lang w:val="vi-VN"/>
        </w:rPr>
        <w:t xml:space="preserve">golf courses </w:t>
      </w:r>
      <w:r w:rsidR="00724460">
        <w:rPr>
          <w:color w:val="313131"/>
          <w:sz w:val="24"/>
          <w:szCs w:val="24"/>
          <w:lang w:val="vi-VN"/>
        </w:rPr>
        <w:t>.................</w:t>
      </w:r>
    </w:p>
    <w:p w14:paraId="4B524A27" w14:textId="275D6F54" w:rsidR="00742965" w:rsidRPr="008F127F" w:rsidRDefault="00742965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313131"/>
          <w:sz w:val="24"/>
          <w:szCs w:val="24"/>
          <w:lang w:val="vi-VN"/>
        </w:rPr>
        <w:t xml:space="preserve">13 </w:t>
      </w:r>
      <w:r w:rsidRPr="008F127F">
        <w:rPr>
          <w:color w:val="313131"/>
          <w:sz w:val="24"/>
          <w:szCs w:val="24"/>
          <w:lang w:val="vi-VN"/>
        </w:rPr>
        <w:t xml:space="preserve">family hotels </w:t>
      </w:r>
      <w:r w:rsidR="00724460">
        <w:rPr>
          <w:color w:val="313131"/>
          <w:sz w:val="24"/>
          <w:szCs w:val="24"/>
          <w:lang w:val="vi-VN"/>
        </w:rPr>
        <w:t>....................</w:t>
      </w:r>
    </w:p>
    <w:p w14:paraId="501D726F" w14:textId="35BBDD04" w:rsidR="00742965" w:rsidRPr="008F127F" w:rsidRDefault="00742965" w:rsidP="00724460">
      <w:pPr>
        <w:autoSpaceDE w:val="0"/>
        <w:autoSpaceDN w:val="0"/>
        <w:adjustRightInd w:val="0"/>
        <w:spacing w:before="120" w:after="0" w:line="240" w:lineRule="auto"/>
        <w:rPr>
          <w:color w:val="313131"/>
          <w:sz w:val="24"/>
          <w:szCs w:val="24"/>
          <w:lang w:val="vi-VN"/>
        </w:rPr>
      </w:pPr>
      <w:r w:rsidRPr="008F127F">
        <w:rPr>
          <w:b/>
          <w:bCs/>
          <w:color w:val="313131"/>
          <w:sz w:val="24"/>
          <w:szCs w:val="24"/>
          <w:lang w:val="vi-VN"/>
        </w:rPr>
        <w:t xml:space="preserve">14 </w:t>
      </w:r>
      <w:r w:rsidRPr="008F127F">
        <w:rPr>
          <w:color w:val="313131"/>
          <w:sz w:val="24"/>
          <w:szCs w:val="24"/>
          <w:lang w:val="vi-VN"/>
        </w:rPr>
        <w:t xml:space="preserve">self-catering flats </w:t>
      </w:r>
      <w:r w:rsidR="00724460">
        <w:rPr>
          <w:color w:val="313131"/>
          <w:sz w:val="24"/>
          <w:szCs w:val="24"/>
          <w:lang w:val="vi-VN"/>
        </w:rPr>
        <w:t>.................</w:t>
      </w:r>
    </w:p>
    <w:p w14:paraId="42F5CF9B" w14:textId="628A7F09" w:rsidR="00742965" w:rsidRPr="008F127F" w:rsidRDefault="00742965" w:rsidP="00724460">
      <w:pPr>
        <w:autoSpaceDE w:val="0"/>
        <w:autoSpaceDN w:val="0"/>
        <w:adjustRightInd w:val="0"/>
        <w:spacing w:before="120" w:after="0" w:line="240" w:lineRule="auto"/>
        <w:rPr>
          <w:color w:val="313131"/>
          <w:sz w:val="24"/>
          <w:szCs w:val="24"/>
          <w:lang w:val="vi-VN"/>
        </w:rPr>
      </w:pPr>
      <w:r w:rsidRPr="008F127F">
        <w:rPr>
          <w:b/>
          <w:bCs/>
          <w:color w:val="313131"/>
          <w:sz w:val="24"/>
          <w:szCs w:val="24"/>
          <w:lang w:val="vi-VN"/>
        </w:rPr>
        <w:t xml:space="preserve">15 </w:t>
      </w:r>
      <w:r w:rsidRPr="008F127F">
        <w:rPr>
          <w:color w:val="313131"/>
          <w:sz w:val="24"/>
          <w:szCs w:val="24"/>
          <w:lang w:val="vi-VN"/>
        </w:rPr>
        <w:t xml:space="preserve">nature </w:t>
      </w:r>
      <w:r w:rsidR="00724460">
        <w:rPr>
          <w:color w:val="313131"/>
          <w:sz w:val="24"/>
          <w:szCs w:val="24"/>
          <w:lang w:val="vi-VN"/>
        </w:rPr>
        <w:t>walks .................</w:t>
      </w:r>
    </w:p>
    <w:p w14:paraId="2AB382DE" w14:textId="0505CA3F" w:rsidR="00742965" w:rsidRPr="008F127F" w:rsidRDefault="00742965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p w14:paraId="6D96E1E7" w14:textId="022FBA66" w:rsidR="00B6447E" w:rsidRPr="008F127F" w:rsidRDefault="00B6447E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Questions 16-20</w:t>
      </w:r>
    </w:p>
    <w:p w14:paraId="537F2019" w14:textId="7E73F430" w:rsidR="00B6447E" w:rsidRPr="008F127F" w:rsidRDefault="00B6447E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sz w:val="24"/>
          <w:szCs w:val="24"/>
          <w:lang w:val="vi-VN"/>
        </w:rPr>
        <w:t>Complete the notes below.</w:t>
      </w:r>
    </w:p>
    <w:p w14:paraId="5E8E61BE" w14:textId="56DA3250" w:rsidR="00B6447E" w:rsidRPr="008F127F" w:rsidRDefault="00B6447E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sz w:val="24"/>
          <w:szCs w:val="24"/>
          <w:lang w:val="vi-VN"/>
        </w:rPr>
        <w:t xml:space="preserve">Write </w:t>
      </w:r>
      <w:r w:rsidRPr="008F127F">
        <w:rPr>
          <w:b/>
          <w:bCs/>
          <w:sz w:val="24"/>
          <w:szCs w:val="24"/>
          <w:lang w:val="vi-VN"/>
        </w:rPr>
        <w:t>NO MORE THAN TWO WORDS</w:t>
      </w:r>
      <w:r w:rsidRPr="008F127F">
        <w:rPr>
          <w:sz w:val="24"/>
          <w:szCs w:val="24"/>
          <w:lang w:val="vi-VN"/>
        </w:rPr>
        <w:t xml:space="preserve"> for each answer.</w:t>
      </w:r>
    </w:p>
    <w:p w14:paraId="353C79EB" w14:textId="7777777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jc w:val="center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Advice to Visitors</w:t>
      </w:r>
    </w:p>
    <w:p w14:paraId="6D1060B5" w14:textId="7777777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313131"/>
          <w:sz w:val="24"/>
          <w:szCs w:val="24"/>
          <w:lang w:val="vi-VN"/>
        </w:rPr>
      </w:pPr>
      <w:r w:rsidRPr="008F127F">
        <w:rPr>
          <w:color w:val="313131"/>
          <w:sz w:val="24"/>
          <w:szCs w:val="24"/>
          <w:lang w:val="vi-VN"/>
        </w:rPr>
        <w:t xml:space="preserve">Bring your own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16 </w:t>
      </w:r>
      <w:r w:rsidRPr="008F127F">
        <w:rPr>
          <w:b/>
          <w:bCs/>
          <w:color w:val="313131"/>
          <w:sz w:val="24"/>
          <w:szCs w:val="24"/>
          <w:lang w:val="vi-VN"/>
        </w:rPr>
        <w:t xml:space="preserve">.......................... </w:t>
      </w:r>
      <w:r w:rsidRPr="008F127F">
        <w:rPr>
          <w:color w:val="313131"/>
          <w:sz w:val="24"/>
          <w:szCs w:val="24"/>
          <w:lang w:val="vi-VN"/>
        </w:rPr>
        <w:t xml:space="preserve">and insect spray </w:t>
      </w:r>
    </w:p>
    <w:p w14:paraId="6C1E0E00" w14:textId="285AEB81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313131"/>
          <w:sz w:val="24"/>
          <w:szCs w:val="24"/>
          <w:lang w:val="vi-VN"/>
        </w:rPr>
      </w:pPr>
      <w:r w:rsidRPr="008F127F">
        <w:rPr>
          <w:color w:val="313131"/>
          <w:sz w:val="24"/>
          <w:szCs w:val="24"/>
          <w:lang w:val="vi-VN"/>
        </w:rPr>
        <w:t xml:space="preserve">It may not be possible to use your </w:t>
      </w:r>
      <w:r w:rsidRPr="008F127F">
        <w:rPr>
          <w:b/>
          <w:bCs/>
          <w:color w:val="000000"/>
          <w:sz w:val="24"/>
          <w:szCs w:val="24"/>
          <w:lang w:val="vi-VN"/>
        </w:rPr>
        <w:t>17</w:t>
      </w:r>
      <w:r w:rsidRPr="008F127F">
        <w:rPr>
          <w:color w:val="000000"/>
          <w:sz w:val="24"/>
          <w:szCs w:val="24"/>
          <w:lang w:val="vi-VN"/>
        </w:rPr>
        <w:t xml:space="preserve"> </w:t>
      </w:r>
      <w:r w:rsidRPr="008F127F">
        <w:rPr>
          <w:color w:val="313131"/>
          <w:sz w:val="24"/>
          <w:szCs w:val="24"/>
          <w:lang w:val="vi-VN"/>
        </w:rPr>
        <w:t>........................ in the western area.</w:t>
      </w:r>
    </w:p>
    <w:p w14:paraId="0D0B04A3" w14:textId="7777777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313131"/>
          <w:sz w:val="24"/>
          <w:szCs w:val="24"/>
          <w:lang w:val="vi-VN"/>
        </w:rPr>
        <w:t xml:space="preserve">Don't drink water from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18 </w:t>
      </w:r>
      <w:r w:rsidRPr="008F127F">
        <w:rPr>
          <w:color w:val="000000"/>
          <w:sz w:val="24"/>
          <w:szCs w:val="24"/>
          <w:lang w:val="vi-VN"/>
        </w:rPr>
        <w:t>............................</w:t>
      </w:r>
    </w:p>
    <w:p w14:paraId="559203BA" w14:textId="50945F4B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313131"/>
          <w:sz w:val="24"/>
          <w:szCs w:val="24"/>
          <w:lang w:val="vi-VN"/>
        </w:rPr>
      </w:pPr>
      <w:r w:rsidRPr="008F127F">
        <w:rPr>
          <w:color w:val="313131"/>
          <w:sz w:val="24"/>
          <w:szCs w:val="24"/>
          <w:lang w:val="vi-VN"/>
        </w:rPr>
        <w:t xml:space="preserve">Be careful of the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19 </w:t>
      </w:r>
      <w:r w:rsidRPr="008F127F">
        <w:rPr>
          <w:color w:val="000000"/>
          <w:sz w:val="24"/>
          <w:szCs w:val="24"/>
          <w:lang w:val="vi-VN"/>
        </w:rPr>
        <w:t xml:space="preserve">....................... </w:t>
      </w:r>
      <w:r w:rsidRPr="008F127F">
        <w:rPr>
          <w:color w:val="313131"/>
          <w:sz w:val="24"/>
          <w:szCs w:val="24"/>
          <w:lang w:val="vi-VN"/>
        </w:rPr>
        <w:t>as they bite</w:t>
      </w:r>
    </w:p>
    <w:p w14:paraId="580C09D7" w14:textId="04346C0B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313131"/>
          <w:sz w:val="24"/>
          <w:szCs w:val="24"/>
          <w:lang w:val="vi-VN"/>
        </w:rPr>
      </w:pPr>
      <w:r w:rsidRPr="008F127F">
        <w:rPr>
          <w:color w:val="313131"/>
          <w:sz w:val="24"/>
          <w:szCs w:val="24"/>
          <w:lang w:val="vi-VN"/>
        </w:rPr>
        <w:t xml:space="preserve">Try the local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20 </w:t>
      </w:r>
      <w:r w:rsidRPr="008F127F">
        <w:rPr>
          <w:color w:val="313131"/>
          <w:sz w:val="24"/>
          <w:szCs w:val="24"/>
          <w:lang w:val="vi-VN"/>
        </w:rPr>
        <w:t>..........................</w:t>
      </w:r>
    </w:p>
    <w:p w14:paraId="3814FC86" w14:textId="6A218A3B" w:rsidR="00B6447E" w:rsidRPr="008F127F" w:rsidRDefault="00B6447E" w:rsidP="00724460">
      <w:pPr>
        <w:spacing w:before="120" w:after="0" w:line="240" w:lineRule="auto"/>
        <w:rPr>
          <w:sz w:val="24"/>
          <w:szCs w:val="24"/>
          <w:lang w:val="vi-VN"/>
        </w:rPr>
      </w:pPr>
      <w:r w:rsidRPr="008F127F">
        <w:rPr>
          <w:sz w:val="24"/>
          <w:szCs w:val="24"/>
          <w:lang w:val="vi-VN"/>
        </w:rPr>
        <w:br w:type="page"/>
      </w:r>
    </w:p>
    <w:p w14:paraId="23C0E808" w14:textId="2B64C62F" w:rsidR="00B6447E" w:rsidRPr="008F127F" w:rsidRDefault="00B6447E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lastRenderedPageBreak/>
        <w:t>SECTION 3</w:t>
      </w:r>
    </w:p>
    <w:p w14:paraId="144212B4" w14:textId="5F83E893" w:rsidR="00B6447E" w:rsidRPr="008F127F" w:rsidRDefault="00B6447E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Questions 21-24</w:t>
      </w:r>
    </w:p>
    <w:p w14:paraId="3CFBE440" w14:textId="77777777" w:rsidR="00B6447E" w:rsidRPr="008F127F" w:rsidRDefault="00B6447E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sz w:val="24"/>
          <w:szCs w:val="24"/>
          <w:lang w:val="vi-VN"/>
        </w:rPr>
        <w:t xml:space="preserve">Choose the correct letter, </w:t>
      </w:r>
      <w:r w:rsidRPr="008F127F">
        <w:rPr>
          <w:b/>
          <w:bCs/>
          <w:sz w:val="24"/>
          <w:szCs w:val="24"/>
          <w:lang w:val="vi-VN"/>
        </w:rPr>
        <w:t xml:space="preserve">A, B, </w:t>
      </w:r>
      <w:r w:rsidRPr="008F127F">
        <w:rPr>
          <w:sz w:val="24"/>
          <w:szCs w:val="24"/>
          <w:lang w:val="vi-VN"/>
        </w:rPr>
        <w:t xml:space="preserve">or </w:t>
      </w:r>
      <w:r w:rsidRPr="008F127F">
        <w:rPr>
          <w:b/>
          <w:bCs/>
          <w:sz w:val="24"/>
          <w:szCs w:val="24"/>
          <w:lang w:val="vi-VN"/>
        </w:rPr>
        <w:t>C</w:t>
      </w:r>
      <w:r w:rsidRPr="008F127F">
        <w:rPr>
          <w:sz w:val="24"/>
          <w:szCs w:val="24"/>
          <w:lang w:val="vi-VN"/>
        </w:rPr>
        <w:t>.</w:t>
      </w:r>
    </w:p>
    <w:p w14:paraId="26849CD3" w14:textId="77777777" w:rsidR="00B6447E" w:rsidRPr="008F127F" w:rsidRDefault="00B6447E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</w:p>
    <w:p w14:paraId="19A77262" w14:textId="7777777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21 </w:t>
      </w:r>
      <w:r w:rsidRPr="008F127F">
        <w:rPr>
          <w:color w:val="000000"/>
          <w:sz w:val="24"/>
          <w:szCs w:val="24"/>
          <w:lang w:val="vi-VN"/>
        </w:rPr>
        <w:t xml:space="preserve">Laura chose Burcock Engineering for her research because </w:t>
      </w:r>
    </w:p>
    <w:p w14:paraId="33A76D16" w14:textId="3ABC80B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A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>she was contacted by the managing director.</w:t>
      </w:r>
    </w:p>
    <w:p w14:paraId="15776E7B" w14:textId="7777777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B 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 xml:space="preserve">she knew several people who worked then </w:t>
      </w:r>
    </w:p>
    <w:p w14:paraId="3910C041" w14:textId="27879A63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C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>she had already done a work placement there</w:t>
      </w:r>
    </w:p>
    <w:p w14:paraId="6616765D" w14:textId="7777777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</w:p>
    <w:p w14:paraId="5AFEADB9" w14:textId="31CED036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22 </w:t>
      </w:r>
      <w:r w:rsidRPr="008F127F">
        <w:rPr>
          <w:color w:val="000000"/>
          <w:sz w:val="24"/>
          <w:szCs w:val="24"/>
          <w:lang w:val="vi-VN"/>
        </w:rPr>
        <w:t>What does Laura agree to do regarding the central theme of her research?</w:t>
      </w:r>
    </w:p>
    <w:p w14:paraId="775B7B67" w14:textId="06C7CA52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A 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>check it is relevant</w:t>
      </w:r>
    </w:p>
    <w:p w14:paraId="20A1776D" w14:textId="7229A248" w:rsidR="00B6447E" w:rsidRPr="008F127F" w:rsidRDefault="00B6447E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B</w:t>
      </w:r>
      <w:r w:rsidRPr="008F127F">
        <w:rPr>
          <w:sz w:val="24"/>
          <w:szCs w:val="24"/>
          <w:lang w:val="vi-VN"/>
        </w:rPr>
        <w:tab/>
        <w:t>broaden the focus</w:t>
      </w:r>
    </w:p>
    <w:p w14:paraId="384A2C11" w14:textId="5DB96993" w:rsidR="00B6447E" w:rsidRPr="008F127F" w:rsidRDefault="00B6447E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C</w:t>
      </w:r>
      <w:r w:rsidRPr="008F127F">
        <w:rPr>
          <w:b/>
          <w:bCs/>
          <w:sz w:val="24"/>
          <w:szCs w:val="24"/>
          <w:lang w:val="vi-VN"/>
        </w:rPr>
        <w:tab/>
      </w:r>
      <w:r w:rsidRPr="008F127F">
        <w:rPr>
          <w:sz w:val="24"/>
          <w:szCs w:val="24"/>
          <w:lang w:val="vi-VN"/>
        </w:rPr>
        <w:t>be more specific in her aims</w:t>
      </w:r>
    </w:p>
    <w:p w14:paraId="4625307D" w14:textId="7777777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</w:p>
    <w:p w14:paraId="6D0D7A78" w14:textId="41018113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23 </w:t>
      </w:r>
      <w:r w:rsidRPr="008F127F">
        <w:rPr>
          <w:color w:val="000000"/>
          <w:sz w:val="24"/>
          <w:szCs w:val="24"/>
          <w:lang w:val="vi-VN"/>
        </w:rPr>
        <w:t xml:space="preserve">What does Laura expect to </w:t>
      </w:r>
      <w:r w:rsidR="007A483B">
        <w:rPr>
          <w:color w:val="000000"/>
          <w:sz w:val="24"/>
          <w:szCs w:val="24"/>
          <w:lang w:val="vi-VN"/>
        </w:rPr>
        <w:t>find from her</w:t>
      </w:r>
      <w:r w:rsidRPr="008F127F">
        <w:rPr>
          <w:color w:val="000000"/>
          <w:sz w:val="24"/>
          <w:szCs w:val="24"/>
          <w:lang w:val="vi-VN"/>
        </w:rPr>
        <w:t xml:space="preserve"> research?</w:t>
      </w:r>
    </w:p>
    <w:p w14:paraId="1D510B62" w14:textId="0688A03F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A 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 xml:space="preserve">Absence rates </w:t>
      </w:r>
      <w:r w:rsidR="007A483B">
        <w:rPr>
          <w:color w:val="000000"/>
          <w:sz w:val="24"/>
          <w:szCs w:val="24"/>
          <w:lang w:val="vi-VN"/>
        </w:rPr>
        <w:t>are rel</w:t>
      </w:r>
      <w:r w:rsidRPr="008F127F">
        <w:rPr>
          <w:color w:val="000000"/>
          <w:sz w:val="24"/>
          <w:szCs w:val="24"/>
          <w:lang w:val="vi-VN"/>
        </w:rPr>
        <w:t>ated to the type of work done.</w:t>
      </w:r>
    </w:p>
    <w:p w14:paraId="492E78A1" w14:textId="48312AC4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B 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>A lot of worker absence is actually unnecessary.</w:t>
      </w:r>
    </w:p>
    <w:p w14:paraId="16D6A403" w14:textId="76A23752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C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>Employee absence rates are increasing.</w:t>
      </w:r>
    </w:p>
    <w:p w14:paraId="7EA3491F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</w:p>
    <w:p w14:paraId="76B795C8" w14:textId="0727E13D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24 </w:t>
      </w:r>
      <w:r w:rsidRPr="008F127F">
        <w:rPr>
          <w:color w:val="000000"/>
          <w:sz w:val="24"/>
          <w:szCs w:val="24"/>
          <w:lang w:val="vi-VN"/>
        </w:rPr>
        <w:t>What employee information does the tutor think Laura will be able to obtain from company records?</w:t>
      </w:r>
    </w:p>
    <w:p w14:paraId="37C72BFD" w14:textId="2625A2A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A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Pr="008F127F">
        <w:rPr>
          <w:color w:val="000000"/>
          <w:sz w:val="24"/>
          <w:szCs w:val="24"/>
          <w:lang w:val="vi-VN"/>
        </w:rPr>
        <w:t>dates of birth</w:t>
      </w:r>
    </w:p>
    <w:p w14:paraId="28319842" w14:textId="0F27D391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B</w:t>
      </w:r>
      <w:r w:rsidRPr="008F127F">
        <w:rPr>
          <w:color w:val="000000"/>
          <w:sz w:val="24"/>
          <w:szCs w:val="24"/>
          <w:lang w:val="vi-VN"/>
        </w:rPr>
        <w:tab/>
        <w:t>details of employment</w:t>
      </w:r>
    </w:p>
    <w:p w14:paraId="11AAF1D9" w14:textId="2DEBB9F7" w:rsidR="00B6447E" w:rsidRPr="008F127F" w:rsidRDefault="00B6447E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C</w:t>
      </w:r>
      <w:r w:rsidRPr="008F127F">
        <w:rPr>
          <w:b/>
          <w:bCs/>
          <w:color w:val="000000"/>
          <w:sz w:val="24"/>
          <w:szCs w:val="24"/>
          <w:lang w:val="vi-VN"/>
        </w:rPr>
        <w:tab/>
      </w:r>
      <w:r w:rsidR="008F127F" w:rsidRPr="008F127F">
        <w:rPr>
          <w:color w:val="000000"/>
          <w:sz w:val="24"/>
          <w:szCs w:val="24"/>
          <w:lang w:val="vi-VN"/>
        </w:rPr>
        <w:t>individual records of absence</w:t>
      </w:r>
    </w:p>
    <w:p w14:paraId="78E374C8" w14:textId="77777777" w:rsidR="00B6447E" w:rsidRPr="008F127F" w:rsidRDefault="00B6447E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p w14:paraId="4E4623CC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Questions 25 and 26 </w:t>
      </w:r>
    </w:p>
    <w:p w14:paraId="29C3EB63" w14:textId="3E57EDAF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Choose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TWO </w:t>
      </w:r>
      <w:r w:rsidRPr="008F127F">
        <w:rPr>
          <w:color w:val="000000"/>
          <w:sz w:val="24"/>
          <w:szCs w:val="24"/>
          <w:lang w:val="vi-VN"/>
        </w:rPr>
        <w:t xml:space="preserve">letters, </w:t>
      </w:r>
      <w:r w:rsidRPr="008F127F">
        <w:rPr>
          <w:b/>
          <w:bCs/>
          <w:color w:val="000000"/>
          <w:sz w:val="24"/>
          <w:szCs w:val="24"/>
          <w:lang w:val="vi-VN"/>
        </w:rPr>
        <w:t>A-E.</w:t>
      </w:r>
    </w:p>
    <w:p w14:paraId="5C29F21B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Which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TWO </w:t>
      </w:r>
      <w:r w:rsidRPr="008F127F">
        <w:rPr>
          <w:color w:val="000000"/>
          <w:sz w:val="24"/>
          <w:szCs w:val="24"/>
          <w:lang w:val="vi-VN"/>
        </w:rPr>
        <w:t>recommendations does the tutor make about Laura s questionnaire?</w:t>
      </w:r>
    </w:p>
    <w:p w14:paraId="45B3F487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</w:p>
    <w:p w14:paraId="4D99B0AD" w14:textId="41827AF6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A </w:t>
      </w:r>
      <w:r w:rsidRPr="008F127F">
        <w:rPr>
          <w:color w:val="000000"/>
          <w:sz w:val="24"/>
          <w:szCs w:val="24"/>
          <w:lang w:val="vi-VN"/>
        </w:rPr>
        <w:t>Leave a space for contact details.</w:t>
      </w:r>
    </w:p>
    <w:p w14:paraId="5FD15AB0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B </w:t>
      </w:r>
      <w:r w:rsidRPr="008F127F">
        <w:rPr>
          <w:color w:val="000000"/>
          <w:sz w:val="24"/>
          <w:szCs w:val="24"/>
          <w:lang w:val="vi-VN"/>
        </w:rPr>
        <w:t xml:space="preserve">Specify a completion date. </w:t>
      </w:r>
    </w:p>
    <w:p w14:paraId="1C1BCD51" w14:textId="4884D5E9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C </w:t>
      </w:r>
      <w:r w:rsidRPr="008F127F">
        <w:rPr>
          <w:color w:val="000000"/>
          <w:sz w:val="24"/>
          <w:szCs w:val="24"/>
          <w:lang w:val="vi-VN"/>
        </w:rPr>
        <w:t>Provide a mixture of question types.</w:t>
      </w:r>
    </w:p>
    <w:p w14:paraId="71A0688D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D </w:t>
      </w:r>
      <w:r w:rsidRPr="008F127F">
        <w:rPr>
          <w:color w:val="000000"/>
          <w:sz w:val="24"/>
          <w:szCs w:val="24"/>
          <w:lang w:val="vi-VN"/>
        </w:rPr>
        <w:t>Keep the length to a minimum.</w:t>
      </w:r>
    </w:p>
    <w:p w14:paraId="31D7D80B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E </w:t>
      </w:r>
      <w:r w:rsidRPr="008F127F">
        <w:rPr>
          <w:color w:val="000000"/>
          <w:sz w:val="24"/>
          <w:szCs w:val="24"/>
          <w:lang w:val="vi-VN"/>
        </w:rPr>
        <w:t>Trial it on someone before finalising it.</w:t>
      </w:r>
    </w:p>
    <w:p w14:paraId="3FE69B81" w14:textId="77777777" w:rsidR="008F127F" w:rsidRPr="008F127F" w:rsidRDefault="008F127F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p w14:paraId="75435C3B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lastRenderedPageBreak/>
        <w:t xml:space="preserve">Questions 27 and 28 </w:t>
      </w:r>
    </w:p>
    <w:p w14:paraId="449144E5" w14:textId="5C27931B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Choose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TWO </w:t>
      </w:r>
      <w:r w:rsidRPr="008F127F">
        <w:rPr>
          <w:color w:val="000000"/>
          <w:sz w:val="24"/>
          <w:szCs w:val="24"/>
          <w:lang w:val="vi-VN"/>
        </w:rPr>
        <w:t xml:space="preserve">letters, </w:t>
      </w:r>
      <w:r w:rsidRPr="008F127F">
        <w:rPr>
          <w:b/>
          <w:bCs/>
          <w:color w:val="000000"/>
          <w:sz w:val="24"/>
          <w:szCs w:val="24"/>
          <w:lang w:val="vi-VN"/>
        </w:rPr>
        <w:t>A-E.</w:t>
      </w:r>
    </w:p>
    <w:p w14:paraId="140CD3CB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Which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TWO </w:t>
      </w:r>
      <w:r w:rsidRPr="008F127F">
        <w:rPr>
          <w:color w:val="000000"/>
          <w:sz w:val="24"/>
          <w:szCs w:val="24"/>
          <w:lang w:val="vi-VN"/>
        </w:rPr>
        <w:t>things will Laura explain in her covering letter to participants?</w:t>
      </w:r>
    </w:p>
    <w:p w14:paraId="30604364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A </w:t>
      </w:r>
      <w:r w:rsidRPr="008F127F">
        <w:rPr>
          <w:color w:val="000000"/>
          <w:sz w:val="24"/>
          <w:szCs w:val="24"/>
          <w:lang w:val="vi-VN"/>
        </w:rPr>
        <w:t xml:space="preserve">when the questionnaire should be completed </w:t>
      </w:r>
    </w:p>
    <w:p w14:paraId="34A0FA74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B</w:t>
      </w:r>
      <w:r w:rsidRPr="008F127F">
        <w:rPr>
          <w:color w:val="000000"/>
          <w:sz w:val="24"/>
          <w:szCs w:val="24"/>
          <w:lang w:val="vi-VN"/>
        </w:rPr>
        <w:t xml:space="preserve"> the fact that participation in the survey is voluntary </w:t>
      </w:r>
    </w:p>
    <w:p w14:paraId="51BF17F7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C </w:t>
      </w:r>
      <w:r w:rsidRPr="008F127F">
        <w:rPr>
          <w:color w:val="000000"/>
          <w:sz w:val="24"/>
          <w:szCs w:val="24"/>
          <w:lang w:val="vi-VN"/>
        </w:rPr>
        <w:t xml:space="preserve">how long the questionnaire is likely to take </w:t>
      </w:r>
    </w:p>
    <w:p w14:paraId="276B97CC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D </w:t>
      </w:r>
      <w:r w:rsidRPr="008F127F">
        <w:rPr>
          <w:color w:val="000000"/>
          <w:sz w:val="24"/>
          <w:szCs w:val="24"/>
          <w:lang w:val="vi-VN"/>
        </w:rPr>
        <w:t xml:space="preserve">the purpose of the survey </w:t>
      </w:r>
    </w:p>
    <w:p w14:paraId="77671F06" w14:textId="4EBF995E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E </w:t>
      </w:r>
      <w:r w:rsidRPr="008F127F">
        <w:rPr>
          <w:color w:val="000000"/>
          <w:sz w:val="24"/>
          <w:szCs w:val="24"/>
          <w:lang w:val="vi-VN"/>
        </w:rPr>
        <w:t>the benefits of participation in the survey</w:t>
      </w:r>
    </w:p>
    <w:p w14:paraId="7E9CBEA9" w14:textId="77777777" w:rsidR="008F127F" w:rsidRPr="008F127F" w:rsidRDefault="008F127F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p w14:paraId="2DE49C52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Questions 29 and 30 </w:t>
      </w:r>
    </w:p>
    <w:p w14:paraId="3070659D" w14:textId="43299923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Choose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TWO </w:t>
      </w:r>
      <w:r w:rsidRPr="008F127F">
        <w:rPr>
          <w:color w:val="000000"/>
          <w:sz w:val="24"/>
          <w:szCs w:val="24"/>
          <w:lang w:val="vi-VN"/>
        </w:rPr>
        <w:t xml:space="preserve">letters, </w:t>
      </w:r>
      <w:r w:rsidRPr="008F127F">
        <w:rPr>
          <w:b/>
          <w:bCs/>
          <w:color w:val="000000"/>
          <w:sz w:val="24"/>
          <w:szCs w:val="24"/>
          <w:lang w:val="vi-VN"/>
        </w:rPr>
        <w:t>A-E.</w:t>
      </w:r>
    </w:p>
    <w:p w14:paraId="398CE608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Which </w:t>
      </w:r>
      <w:r w:rsidRPr="008F127F">
        <w:rPr>
          <w:b/>
          <w:bCs/>
          <w:color w:val="000000"/>
          <w:sz w:val="24"/>
          <w:szCs w:val="24"/>
          <w:lang w:val="vi-VN"/>
        </w:rPr>
        <w:t xml:space="preserve">TWO </w:t>
      </w:r>
      <w:r w:rsidRPr="008F127F">
        <w:rPr>
          <w:color w:val="000000"/>
          <w:sz w:val="24"/>
          <w:szCs w:val="24"/>
          <w:lang w:val="vi-VN"/>
        </w:rPr>
        <w:t>activities does Laura already have definite dates for?</w:t>
      </w:r>
    </w:p>
    <w:p w14:paraId="314C3BF8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A </w:t>
      </w:r>
      <w:r w:rsidRPr="008F127F">
        <w:rPr>
          <w:color w:val="000000"/>
          <w:sz w:val="24"/>
          <w:szCs w:val="24"/>
          <w:lang w:val="vi-VN"/>
        </w:rPr>
        <w:t xml:space="preserve">completion of her finished assignment </w:t>
      </w:r>
    </w:p>
    <w:p w14:paraId="08732668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B </w:t>
      </w:r>
      <w:r w:rsidRPr="008F127F">
        <w:rPr>
          <w:color w:val="000000"/>
          <w:sz w:val="24"/>
          <w:szCs w:val="24"/>
          <w:lang w:val="vi-VN"/>
        </w:rPr>
        <w:t xml:space="preserve">questionnaire distribution </w:t>
      </w:r>
    </w:p>
    <w:p w14:paraId="25A19C8C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C </w:t>
      </w:r>
      <w:r w:rsidRPr="008F127F">
        <w:rPr>
          <w:color w:val="000000"/>
          <w:sz w:val="24"/>
          <w:szCs w:val="24"/>
          <w:lang w:val="vi-VN"/>
        </w:rPr>
        <w:t xml:space="preserve">collection of completed questionnaires </w:t>
      </w:r>
    </w:p>
    <w:p w14:paraId="3B3B6D3C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D </w:t>
      </w:r>
      <w:r w:rsidRPr="008F127F">
        <w:rPr>
          <w:color w:val="000000"/>
          <w:sz w:val="24"/>
          <w:szCs w:val="24"/>
          <w:lang w:val="vi-VN"/>
        </w:rPr>
        <w:t xml:space="preserve">the next meeting with her tutor </w:t>
      </w:r>
    </w:p>
    <w:p w14:paraId="62318483" w14:textId="43FF7BC1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E </w:t>
      </w:r>
      <w:r w:rsidRPr="008F127F">
        <w:rPr>
          <w:color w:val="000000"/>
          <w:sz w:val="24"/>
          <w:szCs w:val="24"/>
          <w:lang w:val="vi-VN"/>
        </w:rPr>
        <w:t>analysis of figures from the company’s database</w:t>
      </w:r>
    </w:p>
    <w:p w14:paraId="733B9312" w14:textId="77777777" w:rsidR="008F127F" w:rsidRPr="008F127F" w:rsidRDefault="008F127F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p w14:paraId="5A6B3106" w14:textId="77777777" w:rsidR="00724460" w:rsidRDefault="00724460" w:rsidP="00724460">
      <w:pPr>
        <w:spacing w:before="120" w:after="0" w:line="240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br w:type="page"/>
      </w:r>
    </w:p>
    <w:p w14:paraId="6492E9B6" w14:textId="5CE50E87" w:rsidR="008F127F" w:rsidRPr="008F127F" w:rsidRDefault="008F127F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lastRenderedPageBreak/>
        <w:t>SECTION 4</w:t>
      </w:r>
    </w:p>
    <w:p w14:paraId="3EF93A29" w14:textId="56E0ECB8" w:rsidR="008F127F" w:rsidRPr="008F127F" w:rsidRDefault="008F127F" w:rsidP="00724460">
      <w:pPr>
        <w:spacing w:before="120" w:after="0" w:line="240" w:lineRule="auto"/>
        <w:jc w:val="both"/>
        <w:rPr>
          <w:b/>
          <w:bCs/>
          <w:sz w:val="24"/>
          <w:szCs w:val="24"/>
          <w:lang w:val="vi-VN"/>
        </w:rPr>
      </w:pPr>
      <w:r w:rsidRPr="008F127F">
        <w:rPr>
          <w:b/>
          <w:bCs/>
          <w:sz w:val="24"/>
          <w:szCs w:val="24"/>
          <w:lang w:val="vi-VN"/>
        </w:rPr>
        <w:t>Questions 31-40</w:t>
      </w:r>
    </w:p>
    <w:p w14:paraId="62591733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>Complete the notes below.</w:t>
      </w:r>
    </w:p>
    <w:p w14:paraId="0EDBF71E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Write </w:t>
      </w:r>
      <w:r w:rsidRPr="008F127F">
        <w:rPr>
          <w:b/>
          <w:bCs/>
          <w:color w:val="000000"/>
          <w:sz w:val="24"/>
          <w:szCs w:val="24"/>
          <w:lang w:val="vi-VN"/>
        </w:rPr>
        <w:t>ONE WORD ONLY</w:t>
      </w:r>
      <w:r w:rsidRPr="008F127F">
        <w:rPr>
          <w:color w:val="000000"/>
          <w:sz w:val="24"/>
          <w:szCs w:val="24"/>
          <w:lang w:val="vi-VN"/>
        </w:rPr>
        <w:t xml:space="preserve"> for each answer.</w:t>
      </w:r>
    </w:p>
    <w:p w14:paraId="7C0C82D1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</w:p>
    <w:p w14:paraId="4599EC8D" w14:textId="464C66B2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jc w:val="center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Transhumance</w:t>
      </w:r>
    </w:p>
    <w:p w14:paraId="3D14B065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Two Types of Transhumance</w:t>
      </w:r>
    </w:p>
    <w:p w14:paraId="2DADC51D" w14:textId="77777777" w:rsidR="008F127F" w:rsidRPr="008F127F" w:rsidRDefault="008F127F" w:rsidP="007244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fixed: mainly in countries with predictable seasons, e.g. Switzerland </w:t>
      </w:r>
    </w:p>
    <w:p w14:paraId="1F3FBBB7" w14:textId="77777777" w:rsidR="008F127F" w:rsidRPr="008F127F" w:rsidRDefault="008F127F" w:rsidP="007244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nomadic: in areas with unpredictable climatic conditions, e.g. Somalia </w:t>
      </w:r>
    </w:p>
    <w:p w14:paraId="52EBF9C7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Study on the Movement of Pastoralists </w:t>
      </w:r>
    </w:p>
    <w:p w14:paraId="36E8D85D" w14:textId="77777777" w:rsidR="008F127F" w:rsidRPr="008F127F" w:rsidRDefault="008F127F" w:rsidP="0072446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for fixed transhumance, the pattern of movement is described as </w:t>
      </w:r>
      <w:r w:rsidRPr="008F127F">
        <w:rPr>
          <w:b/>
          <w:bCs/>
          <w:color w:val="000000"/>
          <w:sz w:val="24"/>
          <w:szCs w:val="24"/>
          <w:lang w:val="vi-VN"/>
        </w:rPr>
        <w:t>31</w:t>
      </w:r>
      <w:r w:rsidRPr="008F127F">
        <w:rPr>
          <w:color w:val="000000"/>
          <w:sz w:val="24"/>
          <w:szCs w:val="24"/>
          <w:lang w:val="vi-VN"/>
        </w:rPr>
        <w:t>.........................</w:t>
      </w:r>
    </w:p>
    <w:p w14:paraId="69A460AA" w14:textId="7C35CC3A" w:rsidR="008F127F" w:rsidRPr="008F127F" w:rsidRDefault="008F127F" w:rsidP="0072446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while for nomadic transhumance, the pattern is more complex and varied </w:t>
      </w:r>
    </w:p>
    <w:p w14:paraId="24B4482B" w14:textId="3D0AFD4E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Differences in terms of Homes</w:t>
      </w:r>
    </w:p>
    <w:p w14:paraId="6B433C0C" w14:textId="77777777" w:rsidR="008F127F" w:rsidRPr="008F127F" w:rsidRDefault="008F127F" w:rsidP="0072446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fixed transhumance live in a semi-permanent shelter on high ground such as </w:t>
      </w:r>
      <w:r w:rsidRPr="008F127F">
        <w:rPr>
          <w:b/>
          <w:bCs/>
          <w:color w:val="000000"/>
          <w:sz w:val="24"/>
          <w:szCs w:val="24"/>
          <w:lang w:val="vi-VN"/>
        </w:rPr>
        <w:t>32</w:t>
      </w:r>
      <w:r w:rsidRPr="008F127F">
        <w:rPr>
          <w:color w:val="000000"/>
          <w:sz w:val="24"/>
          <w:szCs w:val="24"/>
          <w:lang w:val="vi-VN"/>
        </w:rPr>
        <w:t xml:space="preserve"> ...............................</w:t>
      </w:r>
    </w:p>
    <w:p w14:paraId="29072CF7" w14:textId="77777777" w:rsidR="008F127F" w:rsidRPr="008F127F" w:rsidRDefault="008F127F" w:rsidP="0072446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nomadic transhumance always stay in portable shelters, e.g. homes of the Gabra people carried on </w:t>
      </w:r>
      <w:r w:rsidRPr="008F127F">
        <w:rPr>
          <w:b/>
          <w:bCs/>
          <w:color w:val="000000"/>
          <w:sz w:val="24"/>
          <w:szCs w:val="24"/>
          <w:lang w:val="vi-VN"/>
        </w:rPr>
        <w:t>33</w:t>
      </w:r>
      <w:r w:rsidRPr="008F127F">
        <w:rPr>
          <w:color w:val="000000"/>
          <w:sz w:val="24"/>
          <w:szCs w:val="24"/>
          <w:lang w:val="vi-VN"/>
        </w:rPr>
        <w:t xml:space="preserve"> ........................... </w:t>
      </w:r>
    </w:p>
    <w:p w14:paraId="7CE3F175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Number of People Involved </w:t>
      </w:r>
    </w:p>
    <w:p w14:paraId="3AF722BB" w14:textId="7DFE3B14" w:rsidR="008F127F" w:rsidRPr="008F127F" w:rsidRDefault="008F127F" w:rsidP="0072446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for fixed transhumance, only </w:t>
      </w:r>
      <w:r w:rsidRPr="008F127F">
        <w:rPr>
          <w:b/>
          <w:bCs/>
          <w:color w:val="000000"/>
          <w:sz w:val="24"/>
          <w:szCs w:val="24"/>
          <w:lang w:val="vi-VN"/>
        </w:rPr>
        <w:t>34</w:t>
      </w:r>
      <w:r w:rsidRPr="008F127F">
        <w:rPr>
          <w:color w:val="000000"/>
          <w:sz w:val="24"/>
          <w:szCs w:val="24"/>
          <w:lang w:val="vi-VN"/>
        </w:rPr>
        <w:t xml:space="preserve">..:................................ pastoralists make the journey </w:t>
      </w:r>
    </w:p>
    <w:p w14:paraId="777A5259" w14:textId="77777777" w:rsidR="008F127F" w:rsidRPr="008F127F" w:rsidRDefault="008F127F" w:rsidP="0072446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>however, all nomadic transhumance migrate with their livestock</w:t>
      </w:r>
    </w:p>
    <w:p w14:paraId="08AF1B24" w14:textId="2AB6258E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>Diet and Goods</w:t>
      </w:r>
    </w:p>
    <w:p w14:paraId="7C1E61D8" w14:textId="77777777" w:rsidR="008F127F" w:rsidRPr="008F127F" w:rsidRDefault="008F127F" w:rsidP="0072446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people who do not exchange leave the valleys may become </w:t>
      </w:r>
      <w:r w:rsidRPr="008F127F">
        <w:rPr>
          <w:b/>
          <w:bCs/>
          <w:color w:val="000000"/>
          <w:sz w:val="24"/>
          <w:szCs w:val="24"/>
          <w:lang w:val="vi-VN"/>
        </w:rPr>
        <w:t>35</w:t>
      </w:r>
      <w:r w:rsidRPr="008F127F">
        <w:rPr>
          <w:color w:val="000000"/>
          <w:sz w:val="24"/>
          <w:szCs w:val="24"/>
          <w:lang w:val="vi-VN"/>
        </w:rPr>
        <w:t>............................</w:t>
      </w:r>
    </w:p>
    <w:p w14:paraId="0F15E0EF" w14:textId="77777777" w:rsidR="008F127F" w:rsidRPr="008F127F" w:rsidRDefault="008F127F" w:rsidP="0072446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exchange animals with other communities for </w:t>
      </w:r>
      <w:r w:rsidRPr="008F127F">
        <w:rPr>
          <w:b/>
          <w:bCs/>
          <w:color w:val="000000"/>
          <w:sz w:val="24"/>
          <w:szCs w:val="24"/>
          <w:lang w:val="vi-VN"/>
        </w:rPr>
        <w:t>36</w:t>
      </w:r>
      <w:r w:rsidRPr="008F127F">
        <w:rPr>
          <w:color w:val="000000"/>
          <w:sz w:val="24"/>
          <w:szCs w:val="24"/>
          <w:lang w:val="vi-VN"/>
        </w:rPr>
        <w:t xml:space="preserve"> ................................</w:t>
      </w:r>
    </w:p>
    <w:p w14:paraId="1E79C66D" w14:textId="6ED19229" w:rsidR="008F127F" w:rsidRPr="008F127F" w:rsidRDefault="008F127F" w:rsidP="0072446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herds provide all needs-food and </w:t>
      </w:r>
      <w:r w:rsidRPr="008F127F">
        <w:rPr>
          <w:b/>
          <w:bCs/>
          <w:color w:val="000000"/>
          <w:sz w:val="24"/>
          <w:szCs w:val="24"/>
          <w:lang w:val="vi-VN"/>
        </w:rPr>
        <w:t>37</w:t>
      </w:r>
      <w:r w:rsidRPr="008F127F">
        <w:rPr>
          <w:color w:val="000000"/>
          <w:sz w:val="24"/>
          <w:szCs w:val="24"/>
          <w:lang w:val="vi-VN"/>
        </w:rPr>
        <w:t>...........................</w:t>
      </w:r>
    </w:p>
    <w:p w14:paraId="69624320" w14:textId="77777777" w:rsidR="008F127F" w:rsidRPr="008F127F" w:rsidRDefault="008F127F" w:rsidP="00724460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000000"/>
          <w:sz w:val="24"/>
          <w:szCs w:val="24"/>
          <w:lang w:val="vi-VN"/>
        </w:rPr>
      </w:pPr>
      <w:r w:rsidRPr="008F127F">
        <w:rPr>
          <w:b/>
          <w:bCs/>
          <w:color w:val="000000"/>
          <w:sz w:val="24"/>
          <w:szCs w:val="24"/>
          <w:lang w:val="vi-VN"/>
        </w:rPr>
        <w:t xml:space="preserve">Research in Algeria in North Africa </w:t>
      </w:r>
    </w:p>
    <w:p w14:paraId="40BE0DB4" w14:textId="76077164" w:rsidR="008F127F" w:rsidRPr="008F127F" w:rsidRDefault="008F127F" w:rsidP="0072446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they traditionally arrive in time to help local residents with the </w:t>
      </w:r>
      <w:r w:rsidRPr="008F127F">
        <w:rPr>
          <w:b/>
          <w:bCs/>
          <w:color w:val="000000"/>
          <w:sz w:val="24"/>
          <w:szCs w:val="24"/>
          <w:lang w:val="vi-VN"/>
        </w:rPr>
        <w:t>38</w:t>
      </w:r>
      <w:r w:rsidRPr="008F127F">
        <w:rPr>
          <w:color w:val="000000"/>
          <w:sz w:val="24"/>
          <w:szCs w:val="24"/>
          <w:lang w:val="vi-VN"/>
        </w:rPr>
        <w:t xml:space="preserve"> ............................</w:t>
      </w:r>
    </w:p>
    <w:p w14:paraId="504E886B" w14:textId="77777777" w:rsidR="008F127F" w:rsidRPr="008F127F" w:rsidRDefault="008F127F" w:rsidP="0072446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their homes are </w:t>
      </w:r>
      <w:r w:rsidRPr="008F127F">
        <w:rPr>
          <w:b/>
          <w:bCs/>
          <w:color w:val="000000"/>
          <w:sz w:val="24"/>
          <w:szCs w:val="24"/>
          <w:lang w:val="vi-VN"/>
        </w:rPr>
        <w:t>39</w:t>
      </w:r>
      <w:r w:rsidRPr="008F127F">
        <w:rPr>
          <w:color w:val="000000"/>
          <w:sz w:val="24"/>
          <w:szCs w:val="24"/>
          <w:lang w:val="vi-VN"/>
        </w:rPr>
        <w:t xml:space="preserve">............................... which are temporary shelters </w:t>
      </w:r>
    </w:p>
    <w:p w14:paraId="56209585" w14:textId="6FD45FFD" w:rsidR="008F127F" w:rsidRPr="008F127F" w:rsidRDefault="008F127F" w:rsidP="0072446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rPr>
          <w:color w:val="000000"/>
          <w:sz w:val="24"/>
          <w:szCs w:val="24"/>
          <w:lang w:val="vi-VN"/>
        </w:rPr>
      </w:pPr>
      <w:r w:rsidRPr="008F127F">
        <w:rPr>
          <w:color w:val="000000"/>
          <w:sz w:val="24"/>
          <w:szCs w:val="24"/>
          <w:lang w:val="vi-VN"/>
        </w:rPr>
        <w:t xml:space="preserve">a better term to describe this type of transhumance might be </w:t>
      </w:r>
      <w:r w:rsidRPr="008F127F">
        <w:rPr>
          <w:b/>
          <w:bCs/>
          <w:color w:val="000000"/>
          <w:sz w:val="24"/>
          <w:szCs w:val="24"/>
          <w:lang w:val="vi-VN"/>
        </w:rPr>
        <w:t>40</w:t>
      </w:r>
      <w:r w:rsidRPr="008F127F">
        <w:rPr>
          <w:color w:val="000000"/>
          <w:sz w:val="24"/>
          <w:szCs w:val="24"/>
          <w:lang w:val="vi-VN"/>
        </w:rPr>
        <w:t xml:space="preserve"> ...............................</w:t>
      </w:r>
    </w:p>
    <w:p w14:paraId="51B0B360" w14:textId="77777777" w:rsidR="008F127F" w:rsidRPr="008F127F" w:rsidRDefault="008F127F" w:rsidP="00724460">
      <w:pPr>
        <w:spacing w:before="120" w:after="0" w:line="240" w:lineRule="auto"/>
        <w:jc w:val="both"/>
        <w:rPr>
          <w:sz w:val="24"/>
          <w:szCs w:val="24"/>
          <w:lang w:val="vi-VN"/>
        </w:rPr>
      </w:pPr>
    </w:p>
    <w:sectPr w:rsidR="008F127F" w:rsidRPr="008F127F" w:rsidSect="00476499">
      <w:headerReference w:type="default" r:id="rId7"/>
      <w:footerReference w:type="even" r:id="rId8"/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AA46C" w14:textId="77777777" w:rsidR="00476499" w:rsidRDefault="00476499" w:rsidP="00446917">
      <w:pPr>
        <w:spacing w:after="0" w:line="240" w:lineRule="auto"/>
      </w:pPr>
      <w:r>
        <w:separator/>
      </w:r>
    </w:p>
  </w:endnote>
  <w:endnote w:type="continuationSeparator" w:id="0">
    <w:p w14:paraId="4787F4C1" w14:textId="77777777" w:rsidR="00476499" w:rsidRDefault="00476499" w:rsidP="0044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68136758"/>
      <w:docPartObj>
        <w:docPartGallery w:val="Page Numbers (Bottom of Page)"/>
        <w:docPartUnique/>
      </w:docPartObj>
    </w:sdtPr>
    <w:sdtContent>
      <w:p w14:paraId="7D8829B6" w14:textId="77777777" w:rsidR="0067065D" w:rsidRDefault="0067065D" w:rsidP="001F33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B519C9" w14:textId="77777777" w:rsidR="0067065D" w:rsidRDefault="00670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35848345"/>
      <w:docPartObj>
        <w:docPartGallery w:val="Page Numbers (Bottom of Page)"/>
        <w:docPartUnique/>
      </w:docPartObj>
    </w:sdtPr>
    <w:sdtContent>
      <w:p w14:paraId="47E32FC9" w14:textId="77777777" w:rsidR="0067065D" w:rsidRDefault="0067065D" w:rsidP="001F33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D1E83" w14:textId="77777777" w:rsidR="007C3E15" w:rsidRPr="007F0A45" w:rsidRDefault="007C3E15" w:rsidP="007F0A45">
    <w:pPr>
      <w:pStyle w:val="Footer"/>
      <w:jc w:val="right"/>
      <w:rPr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F6053" w14:textId="77777777" w:rsidR="00476499" w:rsidRDefault="00476499" w:rsidP="00446917">
      <w:pPr>
        <w:spacing w:after="0" w:line="240" w:lineRule="auto"/>
      </w:pPr>
      <w:r>
        <w:separator/>
      </w:r>
    </w:p>
  </w:footnote>
  <w:footnote w:type="continuationSeparator" w:id="0">
    <w:p w14:paraId="3A9656FB" w14:textId="77777777" w:rsidR="00476499" w:rsidRDefault="00476499" w:rsidP="0044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1F88A" w14:textId="77777777" w:rsidR="007C3E15" w:rsidRPr="00C101A1" w:rsidRDefault="00044750" w:rsidP="007C3E15">
    <w:pPr>
      <w:spacing w:after="120" w:line="240" w:lineRule="auto"/>
      <w:jc w:val="center"/>
      <w:rPr>
        <w:color w:val="548DD4" w:themeColor="text2" w:themeTint="99"/>
      </w:rPr>
    </w:pPr>
    <w:r w:rsidRPr="00B90FEF">
      <w:rPr>
        <w:noProof/>
        <w:color w:val="548DD4" w:themeColor="text2" w:themeTint="99"/>
      </w:rPr>
      <w:drawing>
        <wp:anchor distT="0" distB="0" distL="114300" distR="114300" simplePos="0" relativeHeight="251661312" behindDoc="0" locked="0" layoutInCell="1" allowOverlap="1" wp14:anchorId="0B633943" wp14:editId="78986613">
          <wp:simplePos x="0" y="0"/>
          <wp:positionH relativeFrom="margin">
            <wp:posOffset>4638590</wp:posOffset>
          </wp:positionH>
          <wp:positionV relativeFrom="paragraph">
            <wp:posOffset>-169802</wp:posOffset>
          </wp:positionV>
          <wp:extent cx="1610360" cy="380365"/>
          <wp:effectExtent l="0" t="0" r="8890" b="635"/>
          <wp:wrapNone/>
          <wp:docPr id="292731766" name="Picture 1" descr="A logo with blu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731766" name="Picture 1" descr="A logo with blue dot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360" cy="380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3E1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0E396" wp14:editId="1677AE90">
              <wp:simplePos x="0" y="0"/>
              <wp:positionH relativeFrom="column">
                <wp:posOffset>1487101</wp:posOffset>
              </wp:positionH>
              <wp:positionV relativeFrom="paragraph">
                <wp:posOffset>-195090</wp:posOffset>
              </wp:positionV>
              <wp:extent cx="3215697" cy="526884"/>
              <wp:effectExtent l="0" t="0" r="381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5697" cy="52688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F54E65" w14:textId="77777777" w:rsidR="007C3E15" w:rsidRPr="00EF1683" w:rsidRDefault="007F0A45" w:rsidP="007F0A45">
                          <w:pPr>
                            <w:spacing w:after="120" w:line="240" w:lineRule="auto"/>
                            <w:jc w:val="center"/>
                            <w:rPr>
                              <w:b/>
                              <w:bCs/>
                              <w:color w:val="365F91" w:themeColor="accent1" w:themeShade="BF"/>
                            </w:rPr>
                          </w:pPr>
                          <w:r>
                            <w:rPr>
                              <w:b/>
                              <w:bCs/>
                              <w:color w:val="365F91" w:themeColor="accent1" w:themeShade="BF"/>
                            </w:rPr>
                            <w:t>SMARTCOM IELTS GEN 9.0</w:t>
                          </w:r>
                        </w:p>
                        <w:p w14:paraId="46CD7466" w14:textId="77777777" w:rsidR="007C3E15" w:rsidRPr="00C101A1" w:rsidRDefault="007C3E15" w:rsidP="007F0A45">
                          <w:pPr>
                            <w:spacing w:after="120" w:line="240" w:lineRule="auto"/>
                            <w:jc w:val="center"/>
                            <w:rPr>
                              <w:color w:val="548DD4" w:themeColor="text2" w:themeTint="99"/>
                            </w:rPr>
                          </w:pPr>
                          <w:r w:rsidRPr="00A170D8">
                            <w:rPr>
                              <w:color w:val="548DD4" w:themeColor="text2" w:themeTint="99"/>
                            </w:rPr>
                            <w:t>www.smartcom.vn</w:t>
                          </w:r>
                        </w:p>
                        <w:p w14:paraId="52F742B2" w14:textId="77777777" w:rsidR="007C3E15" w:rsidRDefault="007C3E15" w:rsidP="007F0A4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0E3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17.1pt;margin-top:-15.35pt;width:253.2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" fillcolor="white [3201]" stroked="f" strokeweight=".5pt">
              <v:textbox>
                <w:txbxContent>
                  <w:p w14:paraId="7DF54E65" w14:textId="77777777" w:rsidR="007C3E15" w:rsidRPr="00EF1683" w:rsidRDefault="007F0A45" w:rsidP="007F0A45">
                    <w:pPr>
                      <w:spacing w:after="120" w:line="240" w:lineRule="auto"/>
                      <w:jc w:val="center"/>
                      <w:rPr>
                        <w:b/>
                        <w:bCs/>
                        <w:color w:val="365F91" w:themeColor="accent1" w:themeShade="BF"/>
                      </w:rPr>
                    </w:pPr>
                    <w:r>
                      <w:rPr>
                        <w:b/>
                        <w:bCs/>
                        <w:color w:val="365F91" w:themeColor="accent1" w:themeShade="BF"/>
                      </w:rPr>
                      <w:t>SMARTCOM IELTS GEN 9.0</w:t>
                    </w:r>
                  </w:p>
                  <w:p w14:paraId="46CD7466" w14:textId="77777777" w:rsidR="007C3E15" w:rsidRPr="00C101A1" w:rsidRDefault="007C3E15" w:rsidP="007F0A45">
                    <w:pPr>
                      <w:spacing w:after="120" w:line="240" w:lineRule="auto"/>
                      <w:jc w:val="center"/>
                      <w:rPr>
                        <w:color w:val="548DD4" w:themeColor="text2" w:themeTint="99"/>
                      </w:rPr>
                    </w:pPr>
                    <w:r w:rsidRPr="00A170D8">
                      <w:rPr>
                        <w:color w:val="548DD4" w:themeColor="text2" w:themeTint="99"/>
                      </w:rPr>
                      <w:t>www.smartcom.vn</w:t>
                    </w:r>
                  </w:p>
                  <w:p w14:paraId="52F742B2" w14:textId="77777777" w:rsidR="007C3E15" w:rsidRDefault="007C3E15" w:rsidP="007F0A4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C3E15">
      <w:rPr>
        <w:noProof/>
      </w:rPr>
      <w:drawing>
        <wp:anchor distT="0" distB="0" distL="114300" distR="114300" simplePos="0" relativeHeight="251657216" behindDoc="1" locked="0" layoutInCell="1" allowOverlap="1" wp14:anchorId="08707F37" wp14:editId="5ECD1D99">
          <wp:simplePos x="0" y="0"/>
          <wp:positionH relativeFrom="margin">
            <wp:posOffset>14936</wp:posOffset>
          </wp:positionH>
          <wp:positionV relativeFrom="paragraph">
            <wp:posOffset>-278130</wp:posOffset>
          </wp:positionV>
          <wp:extent cx="632129" cy="686339"/>
          <wp:effectExtent l="0" t="0" r="0" b="0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129" cy="686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98AE22" w14:textId="77777777" w:rsidR="00446917" w:rsidRPr="007C3E15" w:rsidRDefault="00446917" w:rsidP="007C3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5C909D2E"/>
    <w:lvl w:ilvl="0">
      <w:start w:val="1"/>
      <w:numFmt w:val="decimal"/>
      <w:lvlText w:val="%1"/>
      <w:lvlJc w:val="left"/>
      <w:rPr>
        <w:rFonts w:ascii="Arial" w:hAnsi="Arial" w:cs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97D4263"/>
    <w:multiLevelType w:val="hybridMultilevel"/>
    <w:tmpl w:val="A92229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C5DD9"/>
    <w:multiLevelType w:val="hybridMultilevel"/>
    <w:tmpl w:val="42A4DE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D64B2"/>
    <w:multiLevelType w:val="hybridMultilevel"/>
    <w:tmpl w:val="766C6C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D2A54"/>
    <w:multiLevelType w:val="hybridMultilevel"/>
    <w:tmpl w:val="E02820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A6BB6"/>
    <w:multiLevelType w:val="hybridMultilevel"/>
    <w:tmpl w:val="E084CF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66FC0"/>
    <w:multiLevelType w:val="hybridMultilevel"/>
    <w:tmpl w:val="9AD2F4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9102C"/>
    <w:multiLevelType w:val="hybridMultilevel"/>
    <w:tmpl w:val="3D5A01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56738"/>
    <w:multiLevelType w:val="hybridMultilevel"/>
    <w:tmpl w:val="222A15B8"/>
    <w:lvl w:ilvl="0" w:tplc="9FF2A3A8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E05BD"/>
    <w:multiLevelType w:val="hybridMultilevel"/>
    <w:tmpl w:val="B3FC4E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611CA"/>
    <w:multiLevelType w:val="hybridMultilevel"/>
    <w:tmpl w:val="2C762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55AD9"/>
    <w:multiLevelType w:val="hybridMultilevel"/>
    <w:tmpl w:val="05E8DA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B1C8B"/>
    <w:multiLevelType w:val="hybridMultilevel"/>
    <w:tmpl w:val="72967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837AA"/>
    <w:multiLevelType w:val="hybridMultilevel"/>
    <w:tmpl w:val="616608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12FCE"/>
    <w:multiLevelType w:val="hybridMultilevel"/>
    <w:tmpl w:val="6616E1A4"/>
    <w:lvl w:ilvl="0" w:tplc="092406A0">
      <w:numFmt w:val="bullet"/>
      <w:lvlText w:val=""/>
      <w:lvlJc w:val="left"/>
      <w:pPr>
        <w:ind w:left="135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5F114D27"/>
    <w:multiLevelType w:val="hybridMultilevel"/>
    <w:tmpl w:val="1A0212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72FF1"/>
    <w:multiLevelType w:val="hybridMultilevel"/>
    <w:tmpl w:val="D66225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78818">
    <w:abstractNumId w:val="0"/>
  </w:num>
  <w:num w:numId="2" w16cid:durableId="1790122838">
    <w:abstractNumId w:val="10"/>
  </w:num>
  <w:num w:numId="3" w16cid:durableId="1121457127">
    <w:abstractNumId w:val="8"/>
  </w:num>
  <w:num w:numId="4" w16cid:durableId="1158113397">
    <w:abstractNumId w:val="14"/>
  </w:num>
  <w:num w:numId="5" w16cid:durableId="713969594">
    <w:abstractNumId w:val="13"/>
  </w:num>
  <w:num w:numId="6" w16cid:durableId="596671107">
    <w:abstractNumId w:val="1"/>
  </w:num>
  <w:num w:numId="7" w16cid:durableId="616642341">
    <w:abstractNumId w:val="12"/>
  </w:num>
  <w:num w:numId="8" w16cid:durableId="1775780115">
    <w:abstractNumId w:val="9"/>
  </w:num>
  <w:num w:numId="9" w16cid:durableId="1903131196">
    <w:abstractNumId w:val="3"/>
  </w:num>
  <w:num w:numId="10" w16cid:durableId="1967083740">
    <w:abstractNumId w:val="6"/>
  </w:num>
  <w:num w:numId="11" w16cid:durableId="1234974935">
    <w:abstractNumId w:val="11"/>
  </w:num>
  <w:num w:numId="12" w16cid:durableId="488442315">
    <w:abstractNumId w:val="16"/>
  </w:num>
  <w:num w:numId="13" w16cid:durableId="2089691229">
    <w:abstractNumId w:val="5"/>
  </w:num>
  <w:num w:numId="14" w16cid:durableId="1414274581">
    <w:abstractNumId w:val="7"/>
  </w:num>
  <w:num w:numId="15" w16cid:durableId="1006665363">
    <w:abstractNumId w:val="2"/>
  </w:num>
  <w:num w:numId="16" w16cid:durableId="415858382">
    <w:abstractNumId w:val="4"/>
  </w:num>
  <w:num w:numId="17" w16cid:durableId="14360916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8B"/>
    <w:rsid w:val="00044750"/>
    <w:rsid w:val="000C3A96"/>
    <w:rsid w:val="000D0055"/>
    <w:rsid w:val="00147C87"/>
    <w:rsid w:val="00162C56"/>
    <w:rsid w:val="00192107"/>
    <w:rsid w:val="00195905"/>
    <w:rsid w:val="001A2680"/>
    <w:rsid w:val="001C3E54"/>
    <w:rsid w:val="001F55C4"/>
    <w:rsid w:val="002361FD"/>
    <w:rsid w:val="002433FE"/>
    <w:rsid w:val="00247788"/>
    <w:rsid w:val="0028448E"/>
    <w:rsid w:val="002A42D7"/>
    <w:rsid w:val="002E14EF"/>
    <w:rsid w:val="002E2B48"/>
    <w:rsid w:val="003039C2"/>
    <w:rsid w:val="00333C8A"/>
    <w:rsid w:val="00335F2B"/>
    <w:rsid w:val="003724E0"/>
    <w:rsid w:val="00375C60"/>
    <w:rsid w:val="003A05B4"/>
    <w:rsid w:val="003A13B4"/>
    <w:rsid w:val="003F768F"/>
    <w:rsid w:val="00425B44"/>
    <w:rsid w:val="00446917"/>
    <w:rsid w:val="0046018A"/>
    <w:rsid w:val="00476499"/>
    <w:rsid w:val="004B0C75"/>
    <w:rsid w:val="004F1FD8"/>
    <w:rsid w:val="005335F1"/>
    <w:rsid w:val="00535F5D"/>
    <w:rsid w:val="00537EF1"/>
    <w:rsid w:val="00543CC8"/>
    <w:rsid w:val="00563A1E"/>
    <w:rsid w:val="00581572"/>
    <w:rsid w:val="005F2A65"/>
    <w:rsid w:val="0067065D"/>
    <w:rsid w:val="007058A5"/>
    <w:rsid w:val="00724460"/>
    <w:rsid w:val="00742965"/>
    <w:rsid w:val="007A483B"/>
    <w:rsid w:val="007C3E15"/>
    <w:rsid w:val="007E058B"/>
    <w:rsid w:val="007E5CA4"/>
    <w:rsid w:val="007F0A45"/>
    <w:rsid w:val="00813D17"/>
    <w:rsid w:val="008967F5"/>
    <w:rsid w:val="008F127F"/>
    <w:rsid w:val="009E7819"/>
    <w:rsid w:val="00A734C3"/>
    <w:rsid w:val="00A77DE6"/>
    <w:rsid w:val="00AD342D"/>
    <w:rsid w:val="00AE2F43"/>
    <w:rsid w:val="00B42D95"/>
    <w:rsid w:val="00B6447E"/>
    <w:rsid w:val="00BE7CC6"/>
    <w:rsid w:val="00C376AB"/>
    <w:rsid w:val="00CA04BF"/>
    <w:rsid w:val="00CF3B2B"/>
    <w:rsid w:val="00D0381F"/>
    <w:rsid w:val="00D03C75"/>
    <w:rsid w:val="00D362CA"/>
    <w:rsid w:val="00D4637F"/>
    <w:rsid w:val="00D53B8F"/>
    <w:rsid w:val="00D73BA9"/>
    <w:rsid w:val="00DC50BC"/>
    <w:rsid w:val="00DC5D93"/>
    <w:rsid w:val="00E07079"/>
    <w:rsid w:val="00E377CC"/>
    <w:rsid w:val="00E80F8A"/>
    <w:rsid w:val="00EB6221"/>
    <w:rsid w:val="00F12F2B"/>
    <w:rsid w:val="00F97E97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AF15DD"/>
  <w15:docId w15:val="{7E1A5CEE-426B-41E9-BE8B-EFF7BA7C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BC"/>
    <w:pPr>
      <w:keepNext/>
      <w:spacing w:after="0"/>
      <w:outlineLvl w:val="0"/>
    </w:pPr>
    <w:rPr>
      <w:rFonts w:eastAsia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5F1"/>
    <w:pPr>
      <w:keepNext/>
      <w:spacing w:after="0"/>
      <w:jc w:val="center"/>
      <w:outlineLvl w:val="1"/>
    </w:pPr>
    <w:rPr>
      <w:rFonts w:eastAsia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3B4"/>
    <w:pPr>
      <w:keepNext/>
      <w:spacing w:after="0" w:line="360" w:lineRule="auto"/>
      <w:ind w:firstLine="351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BC"/>
    <w:rPr>
      <w:rFonts w:ascii="Arial" w:eastAsia="Times New Roman" w:hAnsi="Arial" w:cs="Arial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C50BC"/>
    <w:pPr>
      <w:spacing w:after="0"/>
    </w:pPr>
    <w:rPr>
      <w:rFonts w:eastAsia="Times New Roman"/>
      <w:i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C50BC"/>
    <w:rPr>
      <w:rFonts w:ascii="Arial" w:eastAsia="Times New Roman" w:hAnsi="Arial" w:cs="Arial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35F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13B4"/>
    <w:rPr>
      <w:rFonts w:ascii="Arial" w:eastAsia="Times New Roman" w:hAnsi="Arial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2E2B48"/>
    <w:pPr>
      <w:ind w:left="720"/>
      <w:contextualSpacing/>
    </w:pPr>
  </w:style>
  <w:style w:type="character" w:customStyle="1" w:styleId="ipa">
    <w:name w:val="ipa"/>
    <w:basedOn w:val="DefaultParagraphFont"/>
    <w:rsid w:val="00247788"/>
  </w:style>
  <w:style w:type="table" w:styleId="TableGrid">
    <w:name w:val="Table Grid"/>
    <w:basedOn w:val="TableNormal"/>
    <w:uiPriority w:val="59"/>
    <w:unhideWhenUsed/>
    <w:rsid w:val="0028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17"/>
  </w:style>
  <w:style w:type="paragraph" w:styleId="Footer">
    <w:name w:val="footer"/>
    <w:basedOn w:val="Normal"/>
    <w:link w:val="FooterChar"/>
    <w:uiPriority w:val="99"/>
    <w:unhideWhenUsed/>
    <w:rsid w:val="0044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17"/>
  </w:style>
  <w:style w:type="character" w:styleId="PageNumber">
    <w:name w:val="page number"/>
    <w:basedOn w:val="DefaultParagraphFont"/>
    <w:uiPriority w:val="99"/>
    <w:semiHidden/>
    <w:unhideWhenUsed/>
    <w:rsid w:val="0067065D"/>
  </w:style>
  <w:style w:type="character" w:customStyle="1" w:styleId="Vnbnnidung">
    <w:name w:val="Văn bản nội dung_"/>
    <w:basedOn w:val="DefaultParagraphFont"/>
    <w:link w:val="Vnbnnidung0"/>
    <w:rsid w:val="007E058B"/>
    <w:rPr>
      <w:rFonts w:eastAsia="Arial"/>
      <w:szCs w:val="22"/>
    </w:rPr>
  </w:style>
  <w:style w:type="paragraph" w:customStyle="1" w:styleId="Vnbnnidung0">
    <w:name w:val="Văn bản nội dung"/>
    <w:basedOn w:val="Normal"/>
    <w:link w:val="Vnbnnidung"/>
    <w:rsid w:val="007E058B"/>
    <w:pPr>
      <w:widowControl w:val="0"/>
      <w:spacing w:after="0" w:line="240" w:lineRule="auto"/>
    </w:pPr>
    <w:rPr>
      <w:rFonts w:eastAsia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M\Zalo%20Received%20Files\%5bSMC%5d%20Template%20IELTS%20Gen%2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[SMC] Template IELTS Gen 9</Template>
  <TotalTime>53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Hiền Hoàng Ngô Minh</dc:creator>
  <cp:lastModifiedBy>Hiền Hoàng Ngô Minh</cp:lastModifiedBy>
  <cp:revision>3</cp:revision>
  <dcterms:created xsi:type="dcterms:W3CDTF">2024-05-08T03:25:00Z</dcterms:created>
  <dcterms:modified xsi:type="dcterms:W3CDTF">2024-05-08T13:06:00Z</dcterms:modified>
</cp:coreProperties>
</file>